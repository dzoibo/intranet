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14:paraId="21C06811" w14:textId="77777777" w:rsidTr="00E06E4D">
        <w:trPr>
          <w:trHeight w:val="4410"/>
        </w:trPr>
        <w:tc>
          <w:tcPr>
            <w:tcW w:w="3600" w:type="dxa"/>
            <w:vAlign w:val="bottom"/>
          </w:tcPr>
          <w:p w14:paraId="23D198FE" w14:textId="015A58CC" w:rsidR="001B2ABD" w:rsidRPr="008F2702" w:rsidRDefault="00915EF0" w:rsidP="001B2ABD">
            <w:pPr>
              <w:tabs>
                <w:tab w:val="left" w:pos="990"/>
              </w:tabs>
              <w:jc w:val="center"/>
            </w:pPr>
            <w:r>
              <w:t>a</w:t>
            </w:r>
            <w:bookmarkStart w:id="0" w:name="_GoBack"/>
            <w:bookmarkEnd w:id="0"/>
            <w:r w:rsidR="007947BE">
              <w:rPr>
                <w:noProof/>
                <w:lang w:eastAsia="fr-FR"/>
              </w:rPr>
              <w:drawing>
                <wp:inline distT="0" distB="0" distL="0" distR="0" wp14:anchorId="64451C1F" wp14:editId="56895233">
                  <wp:extent cx="1818000" cy="2070000"/>
                  <wp:effectExtent l="0" t="0" r="0" b="698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000" cy="20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E719F2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EDB324E" w14:textId="49A35112" w:rsidR="001B2ABD" w:rsidRPr="007947BE" w:rsidRDefault="007947BE" w:rsidP="001B2ABD">
            <w:pPr>
              <w:pStyle w:val="Titre"/>
              <w:rPr>
                <w:rFonts w:ascii="Times New Roman" w:hAnsi="Times New Roman" w:cs="Times New Roman"/>
                <w:sz w:val="80"/>
                <w:szCs w:val="80"/>
              </w:rPr>
            </w:pPr>
            <w:r w:rsidRPr="007947BE">
              <w:rPr>
                <w:rFonts w:ascii="Times New Roman" w:hAnsi="Times New Roman" w:cs="Times New Roman"/>
                <w:sz w:val="80"/>
                <w:szCs w:val="80"/>
              </w:rPr>
              <w:t>mba mba miguel rodrigue</w:t>
            </w:r>
          </w:p>
          <w:p w14:paraId="4A25A890" w14:textId="0B388BFA" w:rsidR="001B2ABD" w:rsidRPr="008F2702" w:rsidRDefault="001B2ABD" w:rsidP="008F2702">
            <w:pPr>
              <w:pStyle w:val="Sous-titre"/>
            </w:pPr>
          </w:p>
        </w:tc>
      </w:tr>
      <w:tr w:rsidR="001B2ABD" w:rsidRPr="008F2702" w14:paraId="3D42F481" w14:textId="77777777" w:rsidTr="00E06E4D">
        <w:tc>
          <w:tcPr>
            <w:tcW w:w="3600" w:type="dxa"/>
          </w:tcPr>
          <w:p w14:paraId="6BFD4296" w14:textId="4A1E358B" w:rsidR="00036450" w:rsidRPr="008F2702" w:rsidRDefault="00036450" w:rsidP="00036450"/>
          <w:sdt>
            <w:sdtPr>
              <w:id w:val="-1954003311"/>
              <w:placeholder>
                <w:docPart w:val="12F3214E02A54091A55412A68668AF8D"/>
              </w:placeholder>
              <w:temporary/>
              <w:showingPlcHdr/>
              <w15:appearance w15:val="hidden"/>
            </w:sdtPr>
            <w:sdtEndPr/>
            <w:sdtContent>
              <w:p w14:paraId="6DF07537" w14:textId="77777777" w:rsidR="00036450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663B589253744EBC8261ABEAA5DECE39"/>
              </w:placeholder>
              <w:temporary/>
              <w:showingPlcHdr/>
              <w15:appearance w15:val="hidden"/>
            </w:sdtPr>
            <w:sdtEndPr/>
            <w:sdtContent>
              <w:p w14:paraId="3CCDC195" w14:textId="77777777" w:rsidR="004D3011" w:rsidRPr="008F2702" w:rsidRDefault="004D3011" w:rsidP="004D3011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p w14:paraId="49008914" w14:textId="7087B7CD" w:rsidR="004D3011" w:rsidRPr="008F2702" w:rsidRDefault="007A0C40" w:rsidP="004D3011">
            <w:r>
              <w:t>+237 659 158 386</w:t>
            </w:r>
          </w:p>
          <w:p w14:paraId="3497ABE4" w14:textId="77777777" w:rsidR="004D3011" w:rsidRPr="008F2702" w:rsidRDefault="004D3011" w:rsidP="004D3011"/>
          <w:sdt>
            <w:sdtPr>
              <w:id w:val="-240260293"/>
              <w:placeholder>
                <w:docPart w:val="2CD3D681FF544E5B998E059FFF3749BD"/>
              </w:placeholder>
              <w:temporary/>
              <w:showingPlcHdr/>
              <w15:appearance w15:val="hidden"/>
            </w:sdtPr>
            <w:sdtEndPr/>
            <w:sdtContent>
              <w:p w14:paraId="39AA2BAF" w14:textId="77777777" w:rsidR="004D3011" w:rsidRPr="008F2702" w:rsidRDefault="004D3011" w:rsidP="004D3011">
                <w:r w:rsidRPr="008F2702">
                  <w:rPr>
                    <w:lang w:bidi="fr-FR"/>
                  </w:rPr>
                  <w:t>E-MAIL :</w:t>
                </w:r>
              </w:p>
            </w:sdtContent>
          </w:sdt>
          <w:p w14:paraId="505ABAF4" w14:textId="57B3F709" w:rsidR="00036450" w:rsidRPr="00E06E4D" w:rsidRDefault="007A0C40" w:rsidP="004D3011">
            <w:pPr>
              <w:rPr>
                <w:rStyle w:val="Lienhypertexte"/>
              </w:rPr>
            </w:pPr>
            <w:r>
              <w:rPr>
                <w:color w:val="B85A22" w:themeColor="accent2" w:themeShade="BF"/>
                <w:u w:val="single"/>
              </w:rPr>
              <w:t>Mbamiguel200@gmail.com</w:t>
            </w:r>
          </w:p>
          <w:p w14:paraId="43C30F70" w14:textId="77777777" w:rsidR="004142CD" w:rsidRPr="008F2702" w:rsidRDefault="004142CD" w:rsidP="004142CD"/>
          <w:sdt>
            <w:sdtPr>
              <w:id w:val="-1444214663"/>
              <w:placeholder>
                <w:docPart w:val="30F5BBB78DF24CF68FE42F442D5EFE96"/>
              </w:placeholder>
              <w:temporary/>
              <w:showingPlcHdr/>
              <w15:appearance w15:val="hidden"/>
            </w:sdtPr>
            <w:sdtEndPr/>
            <w:sdtContent>
              <w:p w14:paraId="2D340BA3" w14:textId="77777777" w:rsidR="004D3011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14:paraId="40AF3EC9" w14:textId="50C94B8A" w:rsidR="004D3011" w:rsidRPr="008F2702" w:rsidRDefault="007A0C40" w:rsidP="004D3011">
            <w:r>
              <w:t>Football</w:t>
            </w:r>
          </w:p>
          <w:p w14:paraId="1E08854E" w14:textId="36C4380F" w:rsidR="004D3011" w:rsidRPr="008F2702" w:rsidRDefault="007A0C40" w:rsidP="004D3011">
            <w:r>
              <w:t>Lecture</w:t>
            </w:r>
          </w:p>
          <w:p w14:paraId="47EEC479" w14:textId="7144FF93" w:rsidR="004D3011" w:rsidRPr="008F2702" w:rsidRDefault="007A0C40" w:rsidP="004D3011">
            <w:r>
              <w:t>Jeu de combat</w:t>
            </w:r>
          </w:p>
          <w:p w14:paraId="2DF42635" w14:textId="18C06580" w:rsidR="004D3011" w:rsidRPr="008F2702" w:rsidRDefault="004D3011" w:rsidP="007A0C40"/>
        </w:tc>
        <w:tc>
          <w:tcPr>
            <w:tcW w:w="720" w:type="dxa"/>
          </w:tcPr>
          <w:p w14:paraId="0A6A8757" w14:textId="77777777"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9" w:type="dxa"/>
          </w:tcPr>
          <w:sdt>
            <w:sdtPr>
              <w:id w:val="1049110328"/>
              <w:placeholder>
                <w:docPart w:val="670AD5DDBE6F4358B48BA37287B1F84C"/>
              </w:placeholder>
              <w:temporary/>
              <w:showingPlcHdr/>
              <w15:appearance w15:val="hidden"/>
            </w:sdtPr>
            <w:sdtEndPr/>
            <w:sdtContent>
              <w:p w14:paraId="33D6BE0B" w14:textId="77777777" w:rsidR="001B2ABD" w:rsidRPr="008F2702" w:rsidRDefault="00E25A26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FORMATION</w:t>
                </w:r>
              </w:p>
            </w:sdtContent>
          </w:sdt>
          <w:p w14:paraId="504570A1" w14:textId="77777777" w:rsidR="00036450" w:rsidRPr="008F2702" w:rsidRDefault="00151DF1" w:rsidP="00B359E4">
            <w:pPr>
              <w:pStyle w:val="Titre4"/>
            </w:pPr>
            <w:sdt>
              <w:sdtPr>
                <w:id w:val="245614494"/>
                <w:placeholder>
                  <w:docPart w:val="CA6AE61EE8A44394AD2536A1AA40E8B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[Nom de l’établissement]</w:t>
                </w:r>
              </w:sdtContent>
            </w:sdt>
          </w:p>
          <w:p w14:paraId="12FEB904" w14:textId="77777777" w:rsidR="00036450" w:rsidRPr="008F2702" w:rsidRDefault="00151DF1" w:rsidP="00B359E4">
            <w:pPr>
              <w:pStyle w:val="Date"/>
            </w:pPr>
            <w:sdt>
              <w:sdtPr>
                <w:id w:val="201059472"/>
                <w:placeholder>
                  <w:docPart w:val="4C8AF3ABC77F436FAFFB6C3AF8BD7F3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début]</w:t>
                </w:r>
              </w:sdtContent>
            </w:sdt>
            <w:r w:rsidR="00036450" w:rsidRPr="008F2702">
              <w:rPr>
                <w:lang w:bidi="fr-FR"/>
              </w:rPr>
              <w:t>-</w:t>
            </w:r>
            <w:sdt>
              <w:sdtPr>
                <w:id w:val="-1419934752"/>
                <w:placeholder>
                  <w:docPart w:val="FA7735659B1844F989E6ACF1E42E530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510C90D7" w14:textId="77777777" w:rsidR="00CC0C6D" w:rsidRPr="008F2702" w:rsidRDefault="00151DF1" w:rsidP="00CC0C6D">
            <w:sdt>
              <w:sdtPr>
                <w:id w:val="1002478056"/>
                <w:placeholder>
                  <w:docPart w:val="E108C546B0B34CE8B8461305482D6981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8F2702">
                  <w:rPr>
                    <w:lang w:bidi="fr-FR"/>
                  </w:rPr>
                  <w:t>[N’hésitez pas à mettre en avant vos résultats, récompenses et mentions. Vous pouvez également ajouter une description rapide de vos cours.]</w:t>
                </w:r>
              </w:sdtContent>
            </w:sdt>
            <w:r w:rsidR="00CC0C6D" w:rsidRPr="008F2702">
              <w:rPr>
                <w:lang w:bidi="fr-FR"/>
              </w:rPr>
              <w:t xml:space="preserve"> </w:t>
            </w:r>
          </w:p>
          <w:p w14:paraId="6A1D5F65" w14:textId="77777777" w:rsidR="00036450" w:rsidRPr="008F2702" w:rsidRDefault="004142CD" w:rsidP="004142CD">
            <w:r w:rsidRPr="008F2702">
              <w:rPr>
                <w:lang w:bidi="fr-FR"/>
              </w:rPr>
              <w:t xml:space="preserve"> </w:t>
            </w:r>
          </w:p>
          <w:p w14:paraId="03E196FD" w14:textId="77777777" w:rsidR="00036450" w:rsidRPr="008F2702" w:rsidRDefault="00151DF1" w:rsidP="00B359E4">
            <w:pPr>
              <w:pStyle w:val="Titre4"/>
            </w:pPr>
            <w:sdt>
              <w:sdtPr>
                <w:id w:val="1241451579"/>
                <w:placeholder>
                  <w:docPart w:val="869F705A3664493BADB9C8920D02161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[Nom de l’établissement]</w:t>
                </w:r>
              </w:sdtContent>
            </w:sdt>
          </w:p>
          <w:p w14:paraId="006A0D9A" w14:textId="77777777" w:rsidR="00036450" w:rsidRPr="008F2702" w:rsidRDefault="00151DF1" w:rsidP="00B359E4">
            <w:pPr>
              <w:pStyle w:val="Date"/>
            </w:pPr>
            <w:sdt>
              <w:sdtPr>
                <w:id w:val="-2093458329"/>
                <w:placeholder>
                  <w:docPart w:val="34271822113A4015A15927ABC841E11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début]</w:t>
                </w:r>
              </w:sdtContent>
            </w:sdt>
            <w:r w:rsidR="00036450" w:rsidRPr="008F2702">
              <w:rPr>
                <w:lang w:bidi="fr-FR"/>
              </w:rPr>
              <w:t>-</w:t>
            </w:r>
            <w:sdt>
              <w:sdtPr>
                <w:id w:val="856245324"/>
                <w:placeholder>
                  <w:docPart w:val="25FDD25B57064DC19C2AD65BBB1AF000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7F988E6E" w14:textId="77777777" w:rsidR="001424E5" w:rsidRPr="008F2702" w:rsidRDefault="00151DF1" w:rsidP="001424E5">
            <w:sdt>
              <w:sdtPr>
                <w:id w:val="520518218"/>
                <w:placeholder>
                  <w:docPart w:val="EF329475C0BF4556B030D99A3C4022C2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8F2702">
                  <w:rPr>
                    <w:lang w:bidi="fr-FR"/>
                  </w:rPr>
                  <w:t>[N’hésitez pas à mettre en avant vos résultats, récompenses et mentions. Vous pouvez également ajouter une description rapide de vos cours.]</w:t>
                </w:r>
              </w:sdtContent>
            </w:sdt>
            <w:r w:rsidR="001424E5" w:rsidRPr="008F2702">
              <w:rPr>
                <w:lang w:bidi="fr-FR"/>
              </w:rPr>
              <w:t xml:space="preserve"> </w:t>
            </w:r>
          </w:p>
          <w:p w14:paraId="1A9D08BA" w14:textId="77777777" w:rsidR="004142CD" w:rsidRPr="008F2702" w:rsidRDefault="004142CD" w:rsidP="00036450"/>
          <w:sdt>
            <w:sdtPr>
              <w:id w:val="1001553383"/>
              <w:placeholder>
                <w:docPart w:val="DA899BEF28EA456A836E672D6946EA17"/>
              </w:placeholder>
              <w:temporary/>
              <w:showingPlcHdr/>
              <w15:appearance w15:val="hidden"/>
            </w:sdtPr>
            <w:sdtEndPr/>
            <w:sdtContent>
              <w:p w14:paraId="156485B0" w14:textId="77777777" w:rsidR="00036450" w:rsidRPr="008F2702" w:rsidRDefault="00036450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14:paraId="4C697AAB" w14:textId="77777777" w:rsidR="00036450" w:rsidRPr="008F2702" w:rsidRDefault="00151DF1" w:rsidP="00B359E4">
            <w:pPr>
              <w:pStyle w:val="Titre4"/>
              <w:rPr>
                <w:bCs/>
              </w:rPr>
            </w:pPr>
            <w:sdt>
              <w:sdtPr>
                <w:id w:val="-1315797015"/>
                <w:placeholder>
                  <w:docPart w:val="1DAD6C4735A14C5F9094138D0A25AF4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[Nom de la société]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  <w:sdt>
              <w:sdtPr>
                <w:id w:val="-1167319978"/>
                <w:placeholder>
                  <w:docPart w:val="AA8A26E8676D4BD68649DE646BDA133A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8F2702">
                  <w:rPr>
                    <w:lang w:bidi="fr-FR"/>
                  </w:rPr>
                  <w:t>[Intitulé du poste]</w:t>
                </w:r>
              </w:sdtContent>
            </w:sdt>
          </w:p>
          <w:p w14:paraId="0593C1C6" w14:textId="77777777" w:rsidR="00036450" w:rsidRPr="008F2702" w:rsidRDefault="00151DF1" w:rsidP="00B359E4">
            <w:pPr>
              <w:pStyle w:val="Date"/>
            </w:pPr>
            <w:sdt>
              <w:sdtPr>
                <w:id w:val="157580464"/>
                <w:placeholder>
                  <w:docPart w:val="EEC26370D7D24076A75A7C4412A37C5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début]</w:t>
                </w:r>
              </w:sdtContent>
            </w:sdt>
            <w:r w:rsidR="004142CD" w:rsidRPr="008F2702">
              <w:rPr>
                <w:lang w:bidi="fr-FR"/>
              </w:rPr>
              <w:t>-</w:t>
            </w:r>
            <w:sdt>
              <w:sdtPr>
                <w:id w:val="-1101104884"/>
                <w:placeholder>
                  <w:docPart w:val="386E274B49F24635987E614979DBF4D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107D7FA1" w14:textId="77777777" w:rsidR="00036450" w:rsidRPr="008F2702" w:rsidRDefault="00151DF1" w:rsidP="00036450">
            <w:sdt>
              <w:sdtPr>
                <w:id w:val="2029511879"/>
                <w:placeholder>
                  <w:docPart w:val="58578C7EEBA948968AE0BBEB4926FA9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[Décrivez vos responsabilités et vos réalisations en termes d’impact et de résultats. Citez des exemples tout en restant concis.]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</w:p>
          <w:p w14:paraId="39960DE5" w14:textId="77777777" w:rsidR="004D3011" w:rsidRPr="008F2702" w:rsidRDefault="004D3011" w:rsidP="00036450"/>
          <w:p w14:paraId="4C9FCBD4" w14:textId="77777777" w:rsidR="004D3011" w:rsidRPr="008F2702" w:rsidRDefault="00151DF1" w:rsidP="00B359E4">
            <w:pPr>
              <w:pStyle w:val="Titre4"/>
              <w:rPr>
                <w:bCs/>
              </w:rPr>
            </w:pPr>
            <w:sdt>
              <w:sdtPr>
                <w:id w:val="1349680342"/>
                <w:placeholder>
                  <w:docPart w:val="0D9ECCA352204988AA83C961CBAD949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[Nom de la société]</w:t>
                </w:r>
              </w:sdtContent>
            </w:sdt>
            <w:r w:rsidR="002D3CA3" w:rsidRPr="008F2702">
              <w:rPr>
                <w:lang w:bidi="fr-FR"/>
              </w:rPr>
              <w:t xml:space="preserve"> </w:t>
            </w:r>
            <w:sdt>
              <w:sdtPr>
                <w:id w:val="1901015838"/>
                <w:placeholder>
                  <w:docPart w:val="D3FC7F06A5024565945D5C05D9956B18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F2702">
                  <w:rPr>
                    <w:lang w:bidi="fr-FR"/>
                  </w:rPr>
                  <w:t>[Intitulé du poste]</w:t>
                </w:r>
              </w:sdtContent>
            </w:sdt>
          </w:p>
          <w:p w14:paraId="295B625A" w14:textId="77777777" w:rsidR="004D3011" w:rsidRPr="008F2702" w:rsidRDefault="00151DF1" w:rsidP="00B359E4">
            <w:pPr>
              <w:pStyle w:val="Date"/>
            </w:pPr>
            <w:sdt>
              <w:sdtPr>
                <w:id w:val="1427539568"/>
                <w:placeholder>
                  <w:docPart w:val="E0F0BCABF2AC4A84B95ACD6BD1A08F1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[Date de début]</w:t>
                </w:r>
              </w:sdtContent>
            </w:sdt>
            <w:r w:rsidR="004142CD" w:rsidRPr="008F2702">
              <w:rPr>
                <w:lang w:bidi="fr-FR"/>
              </w:rPr>
              <w:t>-</w:t>
            </w:r>
            <w:sdt>
              <w:sdtPr>
                <w:id w:val="-1046213544"/>
                <w:placeholder>
                  <w:docPart w:val="F1ACD57E87C64ECDB4804229D45D5BF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31D8E479" w14:textId="77777777" w:rsidR="004D3011" w:rsidRPr="008F2702" w:rsidRDefault="00151DF1" w:rsidP="004D3011">
            <w:sdt>
              <w:sdtPr>
                <w:id w:val="-448162616"/>
                <w:placeholder>
                  <w:docPart w:val="0F820FC5F31B49019C8BF4390D3DBE8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[Décrivez vos responsabilités et vos réalisations en termes d’impact et de résultats. Citez des exemples tout en restant concis.]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</w:p>
          <w:p w14:paraId="68C1BE43" w14:textId="77777777" w:rsidR="004D3011" w:rsidRPr="008F2702" w:rsidRDefault="004D3011" w:rsidP="00036450"/>
          <w:p w14:paraId="6BACF50B" w14:textId="77777777" w:rsidR="004D3011" w:rsidRPr="008F2702" w:rsidRDefault="00151DF1" w:rsidP="00B359E4">
            <w:pPr>
              <w:pStyle w:val="Titre4"/>
              <w:rPr>
                <w:bCs/>
              </w:rPr>
            </w:pPr>
            <w:sdt>
              <w:sdtPr>
                <w:id w:val="1676228846"/>
                <w:placeholder>
                  <w:docPart w:val="42234838C52A4DA7AC932F4CEF3FA9E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[Nom de la société]</w:t>
                </w:r>
              </w:sdtContent>
            </w:sdt>
            <w:r w:rsidR="002D3CA3" w:rsidRPr="008F2702">
              <w:rPr>
                <w:lang w:bidi="fr-FR"/>
              </w:rPr>
              <w:t xml:space="preserve"> </w:t>
            </w:r>
            <w:sdt>
              <w:sdtPr>
                <w:id w:val="1107463904"/>
                <w:placeholder>
                  <w:docPart w:val="CA928E6C660D4F76AE0C62C82E13AA1D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8F2702">
                  <w:rPr>
                    <w:lang w:bidi="fr-FR"/>
                  </w:rPr>
                  <w:t>[Intitulé du poste]</w:t>
                </w:r>
              </w:sdtContent>
            </w:sdt>
          </w:p>
          <w:p w14:paraId="654185A1" w14:textId="77777777" w:rsidR="004D3011" w:rsidRPr="008F2702" w:rsidRDefault="00151DF1" w:rsidP="00B359E4">
            <w:pPr>
              <w:pStyle w:val="Date"/>
            </w:pPr>
            <w:sdt>
              <w:sdtPr>
                <w:id w:val="-1949918139"/>
                <w:placeholder>
                  <w:docPart w:val="9BAE187A56F14598A3A97B7B028F976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[Date de début]</w:t>
                </w:r>
              </w:sdtContent>
            </w:sdt>
            <w:r w:rsidR="004142CD" w:rsidRPr="008F2702">
              <w:rPr>
                <w:lang w:bidi="fr-FR"/>
              </w:rPr>
              <w:t>-</w:t>
            </w:r>
            <w:sdt>
              <w:sdtPr>
                <w:id w:val="1482970291"/>
                <w:placeholder>
                  <w:docPart w:val="FC943F1B31CE49089B090BF85791E80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8F2702">
                  <w:rPr>
                    <w:lang w:bidi="fr-FR"/>
                  </w:rPr>
                  <w:t>[Date de fin]</w:t>
                </w:r>
              </w:sdtContent>
            </w:sdt>
          </w:p>
          <w:p w14:paraId="1DB05B37" w14:textId="77777777" w:rsidR="004D3011" w:rsidRPr="008F2702" w:rsidRDefault="00151DF1" w:rsidP="004D3011">
            <w:sdt>
              <w:sdtPr>
                <w:id w:val="-1480993500"/>
                <w:placeholder>
                  <w:docPart w:val="46ABB009B0E142289E2DE0810FEA291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8F2702">
                  <w:rPr>
                    <w:lang w:bidi="fr-FR"/>
                  </w:rPr>
                  <w:t>[Décrivez vos responsabilités et vos réalisations en termes d’impact et de résultats. Citez des exemples tout en restant concis.]</w:t>
                </w:r>
              </w:sdtContent>
            </w:sdt>
            <w:r w:rsidR="00036450" w:rsidRPr="008F2702">
              <w:rPr>
                <w:lang w:bidi="fr-FR"/>
              </w:rPr>
              <w:t xml:space="preserve"> </w:t>
            </w:r>
          </w:p>
          <w:p w14:paraId="11A80BC6" w14:textId="77777777" w:rsidR="004D3011" w:rsidRPr="008F2702" w:rsidRDefault="004D3011" w:rsidP="00036450"/>
          <w:sdt>
            <w:sdtPr>
              <w:id w:val="1669594239"/>
              <w:placeholder>
                <w:docPart w:val="CD56D8C5EF1C4F1C8EEFE5A8D669DF9F"/>
              </w:placeholder>
              <w:temporary/>
              <w:showingPlcHdr/>
              <w15:appearance w15:val="hidden"/>
            </w:sdtPr>
            <w:sdtEndPr/>
            <w:sdtContent>
              <w:p w14:paraId="76D866A5" w14:textId="77777777" w:rsidR="00036450" w:rsidRPr="008F2702" w:rsidRDefault="00180329" w:rsidP="00036450">
                <w:pPr>
                  <w:pStyle w:val="Titre2"/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14:paraId="66E6BF3A" w14:textId="77777777" w:rsidR="00036450" w:rsidRPr="008F2702" w:rsidRDefault="00112054" w:rsidP="004D3011">
            <w:pPr>
              <w:rPr>
                <w:color w:val="FFFFFF" w:themeColor="background1"/>
              </w:rPr>
            </w:pPr>
            <w:r w:rsidRPr="008F2702">
              <w:rPr>
                <w:noProof/>
                <w:color w:val="000000" w:themeColor="text1"/>
                <w:lang w:eastAsia="fr-FR"/>
              </w:rPr>
              <w:drawing>
                <wp:inline distT="0" distB="0" distL="0" distR="0" wp14:anchorId="629B5164" wp14:editId="2EB3912F">
                  <wp:extent cx="3756660" cy="1257300"/>
                  <wp:effectExtent l="0" t="0" r="0" b="0"/>
                  <wp:docPr id="12" name="Graphique 12" descr="graphique Compétences" title="html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4CAAC9EF" w14:textId="77777777" w:rsidR="0043117B" w:rsidRPr="008F2702" w:rsidRDefault="00151DF1" w:rsidP="000C45FF">
      <w:pPr>
        <w:tabs>
          <w:tab w:val="left" w:pos="990"/>
        </w:tabs>
      </w:pPr>
    </w:p>
    <w:sectPr w:rsidR="0043117B" w:rsidRPr="008F2702" w:rsidSect="002D3CA3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E1943" w14:textId="77777777" w:rsidR="00151DF1" w:rsidRDefault="00151DF1" w:rsidP="000C45FF">
      <w:r>
        <w:separator/>
      </w:r>
    </w:p>
  </w:endnote>
  <w:endnote w:type="continuationSeparator" w:id="0">
    <w:p w14:paraId="27D63284" w14:textId="77777777" w:rsidR="00151DF1" w:rsidRDefault="00151DF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E782E" w14:textId="77777777" w:rsidR="00151DF1" w:rsidRDefault="00151DF1" w:rsidP="000C45FF">
      <w:r>
        <w:separator/>
      </w:r>
    </w:p>
  </w:footnote>
  <w:footnote w:type="continuationSeparator" w:id="0">
    <w:p w14:paraId="2F51595C" w14:textId="77777777" w:rsidR="00151DF1" w:rsidRDefault="00151DF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85DCC" w14:textId="77777777" w:rsidR="000C45FF" w:rsidRPr="00F17D8E" w:rsidRDefault="000C45FF">
    <w:pPr>
      <w:pStyle w:val="En-tte"/>
    </w:pPr>
    <w:r w:rsidRPr="00F17D8E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65572E3A" wp14:editId="5C955D2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BE"/>
    <w:rsid w:val="00036450"/>
    <w:rsid w:val="00094499"/>
    <w:rsid w:val="000C45FF"/>
    <w:rsid w:val="000D1F3E"/>
    <w:rsid w:val="000E3FD1"/>
    <w:rsid w:val="00112054"/>
    <w:rsid w:val="001424E5"/>
    <w:rsid w:val="00151DF1"/>
    <w:rsid w:val="001525E1"/>
    <w:rsid w:val="00180329"/>
    <w:rsid w:val="00180E7A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30481B"/>
    <w:rsid w:val="003156FC"/>
    <w:rsid w:val="003254B5"/>
    <w:rsid w:val="00325E21"/>
    <w:rsid w:val="0037121F"/>
    <w:rsid w:val="003A6B7D"/>
    <w:rsid w:val="003B06CA"/>
    <w:rsid w:val="003C563F"/>
    <w:rsid w:val="004071FC"/>
    <w:rsid w:val="004142CD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640A"/>
    <w:rsid w:val="007733F9"/>
    <w:rsid w:val="007775E1"/>
    <w:rsid w:val="007867A0"/>
    <w:rsid w:val="007927F5"/>
    <w:rsid w:val="00792EAB"/>
    <w:rsid w:val="007947BE"/>
    <w:rsid w:val="007A0C40"/>
    <w:rsid w:val="00802CA0"/>
    <w:rsid w:val="00854521"/>
    <w:rsid w:val="008B2600"/>
    <w:rsid w:val="008F2702"/>
    <w:rsid w:val="008F3B10"/>
    <w:rsid w:val="00915EF0"/>
    <w:rsid w:val="009260CD"/>
    <w:rsid w:val="00952C25"/>
    <w:rsid w:val="00A2118D"/>
    <w:rsid w:val="00A34601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B3CDF"/>
    <w:rsid w:val="00CC0C6D"/>
    <w:rsid w:val="00D04BFE"/>
    <w:rsid w:val="00D22B22"/>
    <w:rsid w:val="00D2522B"/>
    <w:rsid w:val="00D422DE"/>
    <w:rsid w:val="00D5459D"/>
    <w:rsid w:val="00DA1F4D"/>
    <w:rsid w:val="00DD172A"/>
    <w:rsid w:val="00E06E4D"/>
    <w:rsid w:val="00E25A26"/>
    <w:rsid w:val="00E4381A"/>
    <w:rsid w:val="00E55D74"/>
    <w:rsid w:val="00F17D8E"/>
    <w:rsid w:val="00F60274"/>
    <w:rsid w:val="00F77FB9"/>
    <w:rsid w:val="00F8321F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AB07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pl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Emphase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\AppData\Roaming\Microsoft\Templates\C.V.%20gris%20bleu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Compétence #5</c:v>
                </c:pt>
                <c:pt idx="1">
                  <c:v>Compétence #4</c:v>
                </c:pt>
                <c:pt idx="2">
                  <c:v>Compétence #3</c:v>
                </c:pt>
                <c:pt idx="3">
                  <c:v>Compétence #2</c:v>
                </c:pt>
                <c:pt idx="4">
                  <c:v>Compétence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F3214E02A54091A55412A68668A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6E157D-4840-4000-9717-426E8F6334D0}"/>
      </w:docPartPr>
      <w:docPartBody>
        <w:p w:rsidR="0069244A" w:rsidRDefault="002D06E8">
          <w:pPr>
            <w:pStyle w:val="12F3214E02A54091A55412A68668AF8D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663B589253744EBC8261ABEAA5DECE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4B6FCC-9C31-4600-B3AD-B556CFF96EA7}"/>
      </w:docPartPr>
      <w:docPartBody>
        <w:p w:rsidR="0069244A" w:rsidRDefault="002D06E8">
          <w:pPr>
            <w:pStyle w:val="663B589253744EBC8261ABEAA5DECE39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2CD3D681FF544E5B998E059FFF3749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E468DD-2B58-42A3-A88C-7C4187591262}"/>
      </w:docPartPr>
      <w:docPartBody>
        <w:p w:rsidR="0069244A" w:rsidRDefault="002D06E8">
          <w:pPr>
            <w:pStyle w:val="2CD3D681FF544E5B998E059FFF3749BD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30F5BBB78DF24CF68FE42F442D5EF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414C0E-7B32-4606-A3E2-2D4069488D49}"/>
      </w:docPartPr>
      <w:docPartBody>
        <w:p w:rsidR="0069244A" w:rsidRDefault="002D06E8">
          <w:pPr>
            <w:pStyle w:val="30F5BBB78DF24CF68FE42F442D5EFE96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670AD5DDBE6F4358B48BA37287B1F8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593FA-D851-40C2-83A7-E7A30F2A9168}"/>
      </w:docPartPr>
      <w:docPartBody>
        <w:p w:rsidR="0069244A" w:rsidRDefault="002D06E8">
          <w:pPr>
            <w:pStyle w:val="670AD5DDBE6F4358B48BA37287B1F84C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CA6AE61EE8A44394AD2536A1AA40E8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F6D5BB-9839-48F4-8269-0FBF2BC316C1}"/>
      </w:docPartPr>
      <w:docPartBody>
        <w:p w:rsidR="0069244A" w:rsidRDefault="002D06E8">
          <w:pPr>
            <w:pStyle w:val="CA6AE61EE8A44394AD2536A1AA40E8B0"/>
          </w:pPr>
          <w:r w:rsidRPr="008F2702">
            <w:rPr>
              <w:lang w:bidi="fr-FR"/>
            </w:rPr>
            <w:t>[Nom de l’établissement]</w:t>
          </w:r>
        </w:p>
      </w:docPartBody>
    </w:docPart>
    <w:docPart>
      <w:docPartPr>
        <w:name w:val="4C8AF3ABC77F436FAFFB6C3AF8BD7F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61DF55-64BD-46DB-93B0-906A6C1DA7D4}"/>
      </w:docPartPr>
      <w:docPartBody>
        <w:p w:rsidR="0069244A" w:rsidRDefault="002D06E8">
          <w:pPr>
            <w:pStyle w:val="4C8AF3ABC77F436FAFFB6C3AF8BD7F35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FA7735659B1844F989E6ACF1E42E53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43899D-087B-4EE9-94D4-7E52E2B5AB27}"/>
      </w:docPartPr>
      <w:docPartBody>
        <w:p w:rsidR="0069244A" w:rsidRDefault="002D06E8">
          <w:pPr>
            <w:pStyle w:val="FA7735659B1844F989E6ACF1E42E5308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E108C546B0B34CE8B8461305482D69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F9536-92FC-4137-BA07-78EE8FFB87B6}"/>
      </w:docPartPr>
      <w:docPartBody>
        <w:p w:rsidR="0069244A" w:rsidRDefault="002D06E8">
          <w:pPr>
            <w:pStyle w:val="E108C546B0B34CE8B8461305482D6981"/>
          </w:pPr>
          <w:r w:rsidRPr="008F2702">
            <w:rPr>
              <w:lang w:bidi="fr-FR"/>
            </w:rPr>
            <w:t>[N’hésitez pas à mettre en avant vos résultats, récompenses et mentions. Vous pouvez également ajouter une description rapide de vos cours.]</w:t>
          </w:r>
        </w:p>
      </w:docPartBody>
    </w:docPart>
    <w:docPart>
      <w:docPartPr>
        <w:name w:val="869F705A3664493BADB9C8920D0216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2CDEA6-2777-43EE-86EB-135F96671613}"/>
      </w:docPartPr>
      <w:docPartBody>
        <w:p w:rsidR="0069244A" w:rsidRDefault="002D06E8">
          <w:pPr>
            <w:pStyle w:val="869F705A3664493BADB9C8920D02161F"/>
          </w:pPr>
          <w:r w:rsidRPr="008F2702">
            <w:rPr>
              <w:lang w:bidi="fr-FR"/>
            </w:rPr>
            <w:t>[Nom de l’établissement]</w:t>
          </w:r>
        </w:p>
      </w:docPartBody>
    </w:docPart>
    <w:docPart>
      <w:docPartPr>
        <w:name w:val="34271822113A4015A15927ABC841E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752026-C0F0-423D-9697-BD0793055ECA}"/>
      </w:docPartPr>
      <w:docPartBody>
        <w:p w:rsidR="0069244A" w:rsidRDefault="002D06E8">
          <w:pPr>
            <w:pStyle w:val="34271822113A4015A15927ABC841E11E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25FDD25B57064DC19C2AD65BBB1AF0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1618F2-3CB9-4530-A608-8BD09BE63725}"/>
      </w:docPartPr>
      <w:docPartBody>
        <w:p w:rsidR="0069244A" w:rsidRDefault="002D06E8">
          <w:pPr>
            <w:pStyle w:val="25FDD25B57064DC19C2AD65BBB1AF000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EF329475C0BF4556B030D99A3C4022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4440E5-6412-4DA7-84A0-42B24DCB8A2B}"/>
      </w:docPartPr>
      <w:docPartBody>
        <w:p w:rsidR="0069244A" w:rsidRDefault="002D06E8">
          <w:pPr>
            <w:pStyle w:val="EF329475C0BF4556B030D99A3C4022C2"/>
          </w:pPr>
          <w:r w:rsidRPr="008F2702">
            <w:rPr>
              <w:lang w:bidi="fr-FR"/>
            </w:rPr>
            <w:t>[N’hésitez pas à mettre en avant vos résultats, récompenses et mentions. Vous pouvez également ajouter une description rapide de vos cours.]</w:t>
          </w:r>
        </w:p>
      </w:docPartBody>
    </w:docPart>
    <w:docPart>
      <w:docPartPr>
        <w:name w:val="DA899BEF28EA456A836E672D6946EA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4122-27D1-40B9-A5B1-30D5AFDAAF9B}"/>
      </w:docPartPr>
      <w:docPartBody>
        <w:p w:rsidR="0069244A" w:rsidRDefault="002D06E8">
          <w:pPr>
            <w:pStyle w:val="DA899BEF28EA456A836E672D6946EA17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1DAD6C4735A14C5F9094138D0A25AF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1FDBAA-2E36-49AE-A11A-D84518A63640}"/>
      </w:docPartPr>
      <w:docPartBody>
        <w:p w:rsidR="0069244A" w:rsidRDefault="002D06E8">
          <w:pPr>
            <w:pStyle w:val="1DAD6C4735A14C5F9094138D0A25AF4C"/>
          </w:pPr>
          <w:r w:rsidRPr="008F2702">
            <w:rPr>
              <w:lang w:bidi="fr-FR"/>
            </w:rPr>
            <w:t>[Nom de la société]</w:t>
          </w:r>
        </w:p>
      </w:docPartBody>
    </w:docPart>
    <w:docPart>
      <w:docPartPr>
        <w:name w:val="AA8A26E8676D4BD68649DE646BDA13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1B425A-6E26-4670-9110-EBFBBAB78930}"/>
      </w:docPartPr>
      <w:docPartBody>
        <w:p w:rsidR="0069244A" w:rsidRDefault="002D06E8">
          <w:pPr>
            <w:pStyle w:val="AA8A26E8676D4BD68649DE646BDA133A"/>
          </w:pPr>
          <w:r w:rsidRPr="008F2702">
            <w:rPr>
              <w:lang w:bidi="fr-FR"/>
            </w:rPr>
            <w:t>[Intitulé du poste]</w:t>
          </w:r>
        </w:p>
      </w:docPartBody>
    </w:docPart>
    <w:docPart>
      <w:docPartPr>
        <w:name w:val="EEC26370D7D24076A75A7C4412A37C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D5FF26-5A22-4845-B66A-AFF3AAA43EA2}"/>
      </w:docPartPr>
      <w:docPartBody>
        <w:p w:rsidR="0069244A" w:rsidRDefault="002D06E8">
          <w:pPr>
            <w:pStyle w:val="EEC26370D7D24076A75A7C4412A37C56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386E274B49F24635987E614979DBF4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8216FF-630D-4090-8067-C89B561772CD}"/>
      </w:docPartPr>
      <w:docPartBody>
        <w:p w:rsidR="0069244A" w:rsidRDefault="002D06E8">
          <w:pPr>
            <w:pStyle w:val="386E274B49F24635987E614979DBF4DB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58578C7EEBA948968AE0BBEB4926FA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B32B18-7E42-4360-A358-64C3BEC08A60}"/>
      </w:docPartPr>
      <w:docPartBody>
        <w:p w:rsidR="0069244A" w:rsidRDefault="002D06E8">
          <w:pPr>
            <w:pStyle w:val="58578C7EEBA948968AE0BBEB4926FA91"/>
          </w:pPr>
          <w:r w:rsidRPr="008F2702">
            <w:rPr>
              <w:lang w:bidi="fr-FR"/>
            </w:rPr>
            <w:t>[Décrivez vos responsabilités et vos réalisations en termes d’impact et de résultats. Citez des exemples tout en restant concis.]</w:t>
          </w:r>
        </w:p>
      </w:docPartBody>
    </w:docPart>
    <w:docPart>
      <w:docPartPr>
        <w:name w:val="0D9ECCA352204988AA83C961CBAD94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1A078F-A99B-461D-8F64-8FFCB997F090}"/>
      </w:docPartPr>
      <w:docPartBody>
        <w:p w:rsidR="0069244A" w:rsidRDefault="002D06E8">
          <w:pPr>
            <w:pStyle w:val="0D9ECCA352204988AA83C961CBAD9495"/>
          </w:pPr>
          <w:r w:rsidRPr="008F2702">
            <w:rPr>
              <w:lang w:bidi="fr-FR"/>
            </w:rPr>
            <w:t>[Nom de la société]</w:t>
          </w:r>
        </w:p>
      </w:docPartBody>
    </w:docPart>
    <w:docPart>
      <w:docPartPr>
        <w:name w:val="D3FC7F06A5024565945D5C05D9956B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016333-EFD4-4872-A30D-18D8D03C68E7}"/>
      </w:docPartPr>
      <w:docPartBody>
        <w:p w:rsidR="0069244A" w:rsidRDefault="002D06E8">
          <w:pPr>
            <w:pStyle w:val="D3FC7F06A5024565945D5C05D9956B18"/>
          </w:pPr>
          <w:r w:rsidRPr="008F2702">
            <w:rPr>
              <w:lang w:bidi="fr-FR"/>
            </w:rPr>
            <w:t>[Intitulé du poste]</w:t>
          </w:r>
        </w:p>
      </w:docPartBody>
    </w:docPart>
    <w:docPart>
      <w:docPartPr>
        <w:name w:val="E0F0BCABF2AC4A84B95ACD6BD1A08F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CDCBE9-6620-47B1-B0D5-1AE9C910FA86}"/>
      </w:docPartPr>
      <w:docPartBody>
        <w:p w:rsidR="0069244A" w:rsidRDefault="002D06E8">
          <w:pPr>
            <w:pStyle w:val="E0F0BCABF2AC4A84B95ACD6BD1A08F16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F1ACD57E87C64ECDB4804229D45D5B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840CAE-5EFD-4A24-A720-CE97154F08FD}"/>
      </w:docPartPr>
      <w:docPartBody>
        <w:p w:rsidR="0069244A" w:rsidRDefault="002D06E8">
          <w:pPr>
            <w:pStyle w:val="F1ACD57E87C64ECDB4804229D45D5BF0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0F820FC5F31B49019C8BF4390D3DBE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FD18BB-3B22-4600-BDBB-187844FDE78C}"/>
      </w:docPartPr>
      <w:docPartBody>
        <w:p w:rsidR="0069244A" w:rsidRDefault="002D06E8">
          <w:pPr>
            <w:pStyle w:val="0F820FC5F31B49019C8BF4390D3DBE82"/>
          </w:pPr>
          <w:r w:rsidRPr="008F2702">
            <w:rPr>
              <w:lang w:bidi="fr-FR"/>
            </w:rPr>
            <w:t>[Décrivez vos responsabilités et vos réalisations en termes d’impact et de résultats. Citez des exemples tout en restant concis.]</w:t>
          </w:r>
        </w:p>
      </w:docPartBody>
    </w:docPart>
    <w:docPart>
      <w:docPartPr>
        <w:name w:val="42234838C52A4DA7AC932F4CEF3FA9E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B1977-9FA8-435B-BF28-6F8AB5EFEB90}"/>
      </w:docPartPr>
      <w:docPartBody>
        <w:p w:rsidR="0069244A" w:rsidRDefault="002D06E8">
          <w:pPr>
            <w:pStyle w:val="42234838C52A4DA7AC932F4CEF3FA9E1"/>
          </w:pPr>
          <w:r w:rsidRPr="008F2702">
            <w:rPr>
              <w:lang w:bidi="fr-FR"/>
            </w:rPr>
            <w:t>[Nom de la société]</w:t>
          </w:r>
        </w:p>
      </w:docPartBody>
    </w:docPart>
    <w:docPart>
      <w:docPartPr>
        <w:name w:val="CA928E6C660D4F76AE0C62C82E13AA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30D994-FC66-4D5F-AC16-115F795F95AC}"/>
      </w:docPartPr>
      <w:docPartBody>
        <w:p w:rsidR="0069244A" w:rsidRDefault="002D06E8">
          <w:pPr>
            <w:pStyle w:val="CA928E6C660D4F76AE0C62C82E13AA1D"/>
          </w:pPr>
          <w:r w:rsidRPr="008F2702">
            <w:rPr>
              <w:lang w:bidi="fr-FR"/>
            </w:rPr>
            <w:t>[Intitulé du poste]</w:t>
          </w:r>
        </w:p>
      </w:docPartBody>
    </w:docPart>
    <w:docPart>
      <w:docPartPr>
        <w:name w:val="9BAE187A56F14598A3A97B7B028F97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AEEC0A-FACA-46F5-A662-EB5479600EF0}"/>
      </w:docPartPr>
      <w:docPartBody>
        <w:p w:rsidR="0069244A" w:rsidRDefault="002D06E8">
          <w:pPr>
            <w:pStyle w:val="9BAE187A56F14598A3A97B7B028F9763"/>
          </w:pPr>
          <w:r w:rsidRPr="008F2702">
            <w:rPr>
              <w:lang w:bidi="fr-FR"/>
            </w:rPr>
            <w:t>[Date de début]</w:t>
          </w:r>
        </w:p>
      </w:docPartBody>
    </w:docPart>
    <w:docPart>
      <w:docPartPr>
        <w:name w:val="FC943F1B31CE49089B090BF85791E8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D23876-9C38-4FA8-994B-DBD80A4A4295}"/>
      </w:docPartPr>
      <w:docPartBody>
        <w:p w:rsidR="0069244A" w:rsidRDefault="002D06E8">
          <w:pPr>
            <w:pStyle w:val="FC943F1B31CE49089B090BF85791E807"/>
          </w:pPr>
          <w:r w:rsidRPr="008F2702">
            <w:rPr>
              <w:lang w:bidi="fr-FR"/>
            </w:rPr>
            <w:t>[Date de fin]</w:t>
          </w:r>
        </w:p>
      </w:docPartBody>
    </w:docPart>
    <w:docPart>
      <w:docPartPr>
        <w:name w:val="46ABB009B0E142289E2DE0810FEA29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9E4CE3-6046-4B38-9BB0-5BA13259FE5A}"/>
      </w:docPartPr>
      <w:docPartBody>
        <w:p w:rsidR="0069244A" w:rsidRDefault="002D06E8">
          <w:pPr>
            <w:pStyle w:val="46ABB009B0E142289E2DE0810FEA291B"/>
          </w:pPr>
          <w:r w:rsidRPr="008F2702">
            <w:rPr>
              <w:lang w:bidi="fr-FR"/>
            </w:rPr>
            <w:t>[Décrivez vos responsabilités et vos réalisations en termes d’impact et de résultats. Citez des exemples tout en restant concis.]</w:t>
          </w:r>
        </w:p>
      </w:docPartBody>
    </w:docPart>
    <w:docPart>
      <w:docPartPr>
        <w:name w:val="CD56D8C5EF1C4F1C8EEFE5A8D669DF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0C3112-66CC-472A-8BA0-77AAB036CA91}"/>
      </w:docPartPr>
      <w:docPartBody>
        <w:p w:rsidR="0069244A" w:rsidRDefault="002D06E8">
          <w:pPr>
            <w:pStyle w:val="CD56D8C5EF1C4F1C8EEFE5A8D669DF9F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E8"/>
    <w:rsid w:val="002D06E8"/>
    <w:rsid w:val="005B0263"/>
    <w:rsid w:val="006872BC"/>
    <w:rsid w:val="0069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fr-FR"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99B865625D44418D712535F1D004F6">
    <w:name w:val="C899B865625D44418D712535F1D004F6"/>
  </w:style>
  <w:style w:type="paragraph" w:customStyle="1" w:styleId="83E8C81B4CB9417393EA7DF5CB213008">
    <w:name w:val="83E8C81B4CB9417393EA7DF5CB213008"/>
  </w:style>
  <w:style w:type="paragraph" w:customStyle="1" w:styleId="0DFCD227F912425A9A38410C5A79E20D">
    <w:name w:val="0DFCD227F912425A9A38410C5A79E20D"/>
  </w:style>
  <w:style w:type="paragraph" w:customStyle="1" w:styleId="6CCEEA5F72A14F77A3BC861E640D8FDD">
    <w:name w:val="6CCEEA5F72A14F77A3BC861E640D8FDD"/>
  </w:style>
  <w:style w:type="paragraph" w:customStyle="1" w:styleId="12F3214E02A54091A55412A68668AF8D">
    <w:name w:val="12F3214E02A54091A55412A68668AF8D"/>
  </w:style>
  <w:style w:type="paragraph" w:customStyle="1" w:styleId="663B589253744EBC8261ABEAA5DECE39">
    <w:name w:val="663B589253744EBC8261ABEAA5DECE39"/>
  </w:style>
  <w:style w:type="paragraph" w:customStyle="1" w:styleId="9A434EC8C2D84C28865CE2C48BD9C42C">
    <w:name w:val="9A434EC8C2D84C28865CE2C48BD9C42C"/>
  </w:style>
  <w:style w:type="paragraph" w:customStyle="1" w:styleId="93FE9B54D7534704A666827F8C0058EF">
    <w:name w:val="93FE9B54D7534704A666827F8C0058EF"/>
  </w:style>
  <w:style w:type="paragraph" w:customStyle="1" w:styleId="7286991B53FE4C09AF3ADBC989A29D51">
    <w:name w:val="7286991B53FE4C09AF3ADBC989A29D51"/>
  </w:style>
  <w:style w:type="paragraph" w:customStyle="1" w:styleId="2CD3D681FF544E5B998E059FFF3749BD">
    <w:name w:val="2CD3D681FF544E5B998E059FFF3749BD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230D587B3B7444C96B2FAB7F3A00026">
    <w:name w:val="B230D587B3B7444C96B2FAB7F3A00026"/>
  </w:style>
  <w:style w:type="paragraph" w:customStyle="1" w:styleId="30F5BBB78DF24CF68FE42F442D5EFE96">
    <w:name w:val="30F5BBB78DF24CF68FE42F442D5EFE96"/>
  </w:style>
  <w:style w:type="paragraph" w:customStyle="1" w:styleId="BC765CE1E8C94F1FA8EE24800F824DCA">
    <w:name w:val="BC765CE1E8C94F1FA8EE24800F824DCA"/>
  </w:style>
  <w:style w:type="paragraph" w:customStyle="1" w:styleId="4F865CE69A9B40CDAAE1BE4C41CB7D8B">
    <w:name w:val="4F865CE69A9B40CDAAE1BE4C41CB7D8B"/>
  </w:style>
  <w:style w:type="paragraph" w:customStyle="1" w:styleId="373331A5827F4B309347CB73305182AA">
    <w:name w:val="373331A5827F4B309347CB73305182AA"/>
  </w:style>
  <w:style w:type="paragraph" w:customStyle="1" w:styleId="D81E691E874342AA9972ED05E1A42BBC">
    <w:name w:val="D81E691E874342AA9972ED05E1A42BBC"/>
  </w:style>
  <w:style w:type="paragraph" w:customStyle="1" w:styleId="670AD5DDBE6F4358B48BA37287B1F84C">
    <w:name w:val="670AD5DDBE6F4358B48BA37287B1F84C"/>
  </w:style>
  <w:style w:type="paragraph" w:customStyle="1" w:styleId="CA6AE61EE8A44394AD2536A1AA40E8B0">
    <w:name w:val="CA6AE61EE8A44394AD2536A1AA40E8B0"/>
  </w:style>
  <w:style w:type="paragraph" w:customStyle="1" w:styleId="4C8AF3ABC77F436FAFFB6C3AF8BD7F35">
    <w:name w:val="4C8AF3ABC77F436FAFFB6C3AF8BD7F35"/>
  </w:style>
  <w:style w:type="paragraph" w:customStyle="1" w:styleId="FA7735659B1844F989E6ACF1E42E5308">
    <w:name w:val="FA7735659B1844F989E6ACF1E42E5308"/>
  </w:style>
  <w:style w:type="paragraph" w:customStyle="1" w:styleId="E108C546B0B34CE8B8461305482D6981">
    <w:name w:val="E108C546B0B34CE8B8461305482D6981"/>
  </w:style>
  <w:style w:type="paragraph" w:customStyle="1" w:styleId="869F705A3664493BADB9C8920D02161F">
    <w:name w:val="869F705A3664493BADB9C8920D02161F"/>
  </w:style>
  <w:style w:type="paragraph" w:customStyle="1" w:styleId="34271822113A4015A15927ABC841E11E">
    <w:name w:val="34271822113A4015A15927ABC841E11E"/>
  </w:style>
  <w:style w:type="paragraph" w:customStyle="1" w:styleId="25FDD25B57064DC19C2AD65BBB1AF000">
    <w:name w:val="25FDD25B57064DC19C2AD65BBB1AF000"/>
  </w:style>
  <w:style w:type="paragraph" w:customStyle="1" w:styleId="EF329475C0BF4556B030D99A3C4022C2">
    <w:name w:val="EF329475C0BF4556B030D99A3C4022C2"/>
  </w:style>
  <w:style w:type="paragraph" w:customStyle="1" w:styleId="DA899BEF28EA456A836E672D6946EA17">
    <w:name w:val="DA899BEF28EA456A836E672D6946EA17"/>
  </w:style>
  <w:style w:type="paragraph" w:customStyle="1" w:styleId="1DAD6C4735A14C5F9094138D0A25AF4C">
    <w:name w:val="1DAD6C4735A14C5F9094138D0A25AF4C"/>
  </w:style>
  <w:style w:type="paragraph" w:customStyle="1" w:styleId="AA8A26E8676D4BD68649DE646BDA133A">
    <w:name w:val="AA8A26E8676D4BD68649DE646BDA133A"/>
  </w:style>
  <w:style w:type="paragraph" w:customStyle="1" w:styleId="EEC26370D7D24076A75A7C4412A37C56">
    <w:name w:val="EEC26370D7D24076A75A7C4412A37C56"/>
  </w:style>
  <w:style w:type="paragraph" w:customStyle="1" w:styleId="386E274B49F24635987E614979DBF4DB">
    <w:name w:val="386E274B49F24635987E614979DBF4DB"/>
  </w:style>
  <w:style w:type="paragraph" w:customStyle="1" w:styleId="58578C7EEBA948968AE0BBEB4926FA91">
    <w:name w:val="58578C7EEBA948968AE0BBEB4926FA91"/>
  </w:style>
  <w:style w:type="paragraph" w:customStyle="1" w:styleId="0D9ECCA352204988AA83C961CBAD9495">
    <w:name w:val="0D9ECCA352204988AA83C961CBAD9495"/>
  </w:style>
  <w:style w:type="paragraph" w:customStyle="1" w:styleId="D3FC7F06A5024565945D5C05D9956B18">
    <w:name w:val="D3FC7F06A5024565945D5C05D9956B18"/>
  </w:style>
  <w:style w:type="paragraph" w:customStyle="1" w:styleId="E0F0BCABF2AC4A84B95ACD6BD1A08F16">
    <w:name w:val="E0F0BCABF2AC4A84B95ACD6BD1A08F16"/>
  </w:style>
  <w:style w:type="paragraph" w:customStyle="1" w:styleId="F1ACD57E87C64ECDB4804229D45D5BF0">
    <w:name w:val="F1ACD57E87C64ECDB4804229D45D5BF0"/>
  </w:style>
  <w:style w:type="paragraph" w:customStyle="1" w:styleId="0F820FC5F31B49019C8BF4390D3DBE82">
    <w:name w:val="0F820FC5F31B49019C8BF4390D3DBE82"/>
  </w:style>
  <w:style w:type="paragraph" w:customStyle="1" w:styleId="42234838C52A4DA7AC932F4CEF3FA9E1">
    <w:name w:val="42234838C52A4DA7AC932F4CEF3FA9E1"/>
  </w:style>
  <w:style w:type="paragraph" w:customStyle="1" w:styleId="CA928E6C660D4F76AE0C62C82E13AA1D">
    <w:name w:val="CA928E6C660D4F76AE0C62C82E13AA1D"/>
  </w:style>
  <w:style w:type="paragraph" w:customStyle="1" w:styleId="9BAE187A56F14598A3A97B7B028F9763">
    <w:name w:val="9BAE187A56F14598A3A97B7B028F9763"/>
  </w:style>
  <w:style w:type="paragraph" w:customStyle="1" w:styleId="FC943F1B31CE49089B090BF85791E807">
    <w:name w:val="FC943F1B31CE49089B090BF85791E807"/>
  </w:style>
  <w:style w:type="paragraph" w:customStyle="1" w:styleId="46ABB009B0E142289E2DE0810FEA291B">
    <w:name w:val="46ABB009B0E142289E2DE0810FEA291B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val="fr-FR" w:eastAsia="ja-JP"/>
    </w:rPr>
  </w:style>
  <w:style w:type="paragraph" w:customStyle="1" w:styleId="CD56D8C5EF1C4F1C8EEFE5A8D669DF9F">
    <w:name w:val="CD56D8C5EF1C4F1C8EEFE5A8D669DF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2021-05-27T23:06:00Z</dcterms:created>
  <dcterms:modified xsi:type="dcterms:W3CDTF">2021-06-14T02:09:00Z</dcterms:modified>
</cp:coreProperties>
</file>