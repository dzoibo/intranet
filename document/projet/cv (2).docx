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8F2702" w14:paraId="21C06811" w14:textId="77777777" w:rsidTr="00E06E4D">
        <w:trPr>
          <w:trHeight w:val="4410"/>
        </w:trPr>
        <w:tc>
          <w:tcPr>
            <w:tcW w:w="3600" w:type="dxa"/>
            <w:vAlign w:val="bottom"/>
          </w:tcPr>
          <w:p w14:paraId="23D198FE" w14:textId="0C55A121" w:rsidR="001B2ABD" w:rsidRPr="008F2702" w:rsidRDefault="006718F7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132204" wp14:editId="68FB49EE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130175</wp:posOffset>
                      </wp:positionV>
                      <wp:extent cx="2328545" cy="2785745"/>
                      <wp:effectExtent l="0" t="0" r="0" b="0"/>
                      <wp:wrapNone/>
                      <wp:docPr id="2" name="El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8545" cy="278574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381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29271E" id="Ellipse 2" o:spid="_x0000_s1026" style="position:absolute;margin-left:-1.95pt;margin-top:10.25pt;width:183.35pt;height:21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" stroked="f" strokeweight="3pt">
                      <v:fill r:id="rId10" o:title="" recolor="t" rotate="t" type="frame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3AE719F2" w14:textId="77777777" w:rsidR="001B2ABD" w:rsidRPr="007B2BC8" w:rsidRDefault="001B2ABD" w:rsidP="000C45FF">
            <w:pPr>
              <w:tabs>
                <w:tab w:val="left" w:pos="990"/>
              </w:tabs>
              <w:rPr>
                <w:sz w:val="72"/>
                <w:szCs w:val="72"/>
              </w:rPr>
            </w:pPr>
          </w:p>
        </w:tc>
        <w:tc>
          <w:tcPr>
            <w:tcW w:w="6470" w:type="dxa"/>
            <w:vAlign w:val="bottom"/>
          </w:tcPr>
          <w:p w14:paraId="4EDB324E" w14:textId="49A35112" w:rsidR="001B2ABD" w:rsidRPr="007B2BC8" w:rsidRDefault="007947BE" w:rsidP="001B2ABD">
            <w:pPr>
              <w:pStyle w:val="Titre"/>
              <w:rPr>
                <w:rFonts w:ascii="Times New Roman" w:hAnsi="Times New Roman" w:cs="Times New Roman"/>
                <w:sz w:val="72"/>
                <w:szCs w:val="72"/>
              </w:rPr>
            </w:pPr>
            <w:r w:rsidRPr="007B2BC8">
              <w:rPr>
                <w:rFonts w:ascii="Times New Roman" w:hAnsi="Times New Roman" w:cs="Times New Roman"/>
                <w:sz w:val="72"/>
                <w:szCs w:val="72"/>
              </w:rPr>
              <w:t>mba mba miguel rodrigue</w:t>
            </w:r>
          </w:p>
          <w:p w14:paraId="4A25A890" w14:textId="0B388BFA" w:rsidR="001B2ABD" w:rsidRPr="007B2BC8" w:rsidRDefault="001B2ABD" w:rsidP="008F2702">
            <w:pPr>
              <w:pStyle w:val="Sous-titre"/>
              <w:rPr>
                <w:sz w:val="72"/>
                <w:szCs w:val="72"/>
              </w:rPr>
            </w:pPr>
          </w:p>
        </w:tc>
      </w:tr>
      <w:tr w:rsidR="001B2ABD" w:rsidRPr="008F2702" w14:paraId="3D42F481" w14:textId="77777777" w:rsidTr="00E06E4D">
        <w:tc>
          <w:tcPr>
            <w:tcW w:w="3600" w:type="dxa"/>
          </w:tcPr>
          <w:p w14:paraId="738B2883" w14:textId="7146F5EE" w:rsidR="006718F7" w:rsidRPr="0009201E" w:rsidRDefault="006718F7" w:rsidP="006718F7">
            <w:pPr>
              <w:pStyle w:val="Titre3"/>
              <w:rPr>
                <w:u w:val="single"/>
              </w:rPr>
            </w:pPr>
            <w:r w:rsidRPr="0009201E">
              <w:rPr>
                <w:u w:val="single"/>
              </w:rPr>
              <w:t>Profil</w:t>
            </w:r>
          </w:p>
          <w:p w14:paraId="4A03775F" w14:textId="02B4116C" w:rsidR="0009201E" w:rsidRPr="0009201E" w:rsidRDefault="0009201E" w:rsidP="0009201E">
            <w:r w:rsidRPr="0009201E">
              <w:t>Je suis passionne du beau. J'ai fait un stage en tant que web designer notamment dans une structure de développement des applications appelées SEINOVA.SARL située au CAMEROUN plus précisément à Total Caveau.  Je travaillai</w:t>
            </w:r>
            <w:r w:rsidRPr="0009201E">
              <w:rPr>
                <w:rFonts w:hint="eastAsia"/>
              </w:rPr>
              <w:t>s</w:t>
            </w:r>
            <w:r w:rsidRPr="0009201E">
              <w:t xml:space="preserve"> comme font-end</w:t>
            </w:r>
            <w:r w:rsidRPr="0009201E">
              <w:t>.</w:t>
            </w:r>
          </w:p>
          <w:p w14:paraId="4A558F6A" w14:textId="77777777" w:rsidR="0009201E" w:rsidRPr="0009201E" w:rsidRDefault="0009201E" w:rsidP="0009201E"/>
          <w:sdt>
            <w:sdtPr>
              <w:id w:val="-1954003311"/>
              <w:placeholder>
                <w:docPart w:val="12F3214E02A54091A55412A68668AF8D"/>
              </w:placeholder>
              <w:temporary/>
              <w:showingPlcHdr/>
              <w15:appearance w15:val="hidden"/>
            </w:sdtPr>
            <w:sdtEndPr/>
            <w:sdtContent>
              <w:p w14:paraId="6DF07537" w14:textId="77777777" w:rsidR="00036450" w:rsidRPr="008F2702" w:rsidRDefault="00CB0055" w:rsidP="00CB0055">
                <w:pPr>
                  <w:pStyle w:val="Titre3"/>
                </w:pPr>
                <w:r w:rsidRPr="0009201E">
                  <w:rPr>
                    <w:u w:val="single"/>
                    <w:lang w:bidi="fr-F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663B589253744EBC8261ABEAA5DECE39"/>
              </w:placeholder>
              <w:temporary/>
              <w:showingPlcHdr/>
              <w15:appearance w15:val="hidden"/>
            </w:sdtPr>
            <w:sdtEndPr/>
            <w:sdtContent>
              <w:p w14:paraId="3CCDC195" w14:textId="77777777" w:rsidR="004D3011" w:rsidRPr="008F2702" w:rsidRDefault="004D3011" w:rsidP="004D3011">
                <w:r w:rsidRPr="008F2702">
                  <w:rPr>
                    <w:lang w:bidi="fr-FR"/>
                  </w:rPr>
                  <w:t>TÉLÉPHONE :</w:t>
                </w:r>
              </w:p>
            </w:sdtContent>
          </w:sdt>
          <w:p w14:paraId="49008914" w14:textId="7087B7CD" w:rsidR="004D3011" w:rsidRPr="008F2702" w:rsidRDefault="007A0C40" w:rsidP="004D3011">
            <w:r>
              <w:t>+237 659 158 386</w:t>
            </w:r>
          </w:p>
          <w:p w14:paraId="3497ABE4" w14:textId="77777777" w:rsidR="004D3011" w:rsidRPr="008F2702" w:rsidRDefault="004D3011" w:rsidP="004D3011"/>
          <w:sdt>
            <w:sdtPr>
              <w:id w:val="-240260293"/>
              <w:placeholder>
                <w:docPart w:val="2CD3D681FF544E5B998E059FFF3749BD"/>
              </w:placeholder>
              <w:temporary/>
              <w:showingPlcHdr/>
              <w15:appearance w15:val="hidden"/>
            </w:sdtPr>
            <w:sdtEndPr/>
            <w:sdtContent>
              <w:p w14:paraId="39AA2BAF" w14:textId="77777777" w:rsidR="004D3011" w:rsidRPr="008F2702" w:rsidRDefault="004D3011" w:rsidP="004D3011">
                <w:r w:rsidRPr="008F2702">
                  <w:rPr>
                    <w:lang w:bidi="fr-FR"/>
                  </w:rPr>
                  <w:t>E-MAIL :</w:t>
                </w:r>
              </w:p>
            </w:sdtContent>
          </w:sdt>
          <w:p w14:paraId="505ABAF4" w14:textId="57B3F709" w:rsidR="00036450" w:rsidRPr="00E06E4D" w:rsidRDefault="007A0C40" w:rsidP="004D3011">
            <w:pPr>
              <w:rPr>
                <w:rStyle w:val="Lienhypertexte"/>
              </w:rPr>
            </w:pPr>
            <w:r>
              <w:rPr>
                <w:color w:val="B85A22" w:themeColor="accent2" w:themeShade="BF"/>
                <w:u w:val="single"/>
              </w:rPr>
              <w:t>Mbamiguel200@gmail.com</w:t>
            </w:r>
          </w:p>
          <w:p w14:paraId="43C30F70" w14:textId="78BB173E" w:rsidR="004142CD" w:rsidRDefault="004142CD" w:rsidP="004142CD"/>
          <w:p w14:paraId="53E1708B" w14:textId="5A43CB7E" w:rsidR="006718F7" w:rsidRPr="0009201E" w:rsidRDefault="006718F7" w:rsidP="006718F7">
            <w:pPr>
              <w:pStyle w:val="Titre3"/>
              <w:rPr>
                <w:u w:val="single"/>
              </w:rPr>
            </w:pPr>
            <w:r w:rsidRPr="0009201E">
              <w:rPr>
                <w:u w:val="single"/>
              </w:rPr>
              <w:t>SITE</w:t>
            </w:r>
          </w:p>
          <w:p w14:paraId="3C779D7C" w14:textId="0C9AC9CE" w:rsidR="006718F7" w:rsidRPr="008F2702" w:rsidRDefault="006718F7" w:rsidP="004142CD">
            <w:r w:rsidRPr="006718F7">
              <w:t>https://mmmr2021.000webhostapp.com/</w:t>
            </w:r>
          </w:p>
          <w:sdt>
            <w:sdtPr>
              <w:id w:val="-1444214663"/>
              <w:placeholder>
                <w:docPart w:val="30F5BBB78DF24CF68FE42F442D5EFE96"/>
              </w:placeholder>
              <w:temporary/>
              <w:showingPlcHdr/>
              <w15:appearance w15:val="hidden"/>
            </w:sdtPr>
            <w:sdtEndPr/>
            <w:sdtContent>
              <w:p w14:paraId="2D340BA3" w14:textId="77777777" w:rsidR="004D3011" w:rsidRPr="008F2702" w:rsidRDefault="00CB0055" w:rsidP="00CB0055">
                <w:pPr>
                  <w:pStyle w:val="Titre3"/>
                </w:pPr>
                <w:r w:rsidRPr="0009201E">
                  <w:rPr>
                    <w:u w:val="single"/>
                    <w:lang w:bidi="fr-FR"/>
                  </w:rPr>
                  <w:t>Loisirs</w:t>
                </w:r>
              </w:p>
            </w:sdtContent>
          </w:sdt>
          <w:p w14:paraId="40AF3EC9" w14:textId="50C94B8A" w:rsidR="004D3011" w:rsidRPr="008F2702" w:rsidRDefault="007A0C40" w:rsidP="004D3011">
            <w:r>
              <w:t>Football</w:t>
            </w:r>
          </w:p>
          <w:p w14:paraId="1E08854E" w14:textId="36C4380F" w:rsidR="004D3011" w:rsidRPr="008F2702" w:rsidRDefault="007A0C40" w:rsidP="004D3011">
            <w:r>
              <w:t>Lecture</w:t>
            </w:r>
          </w:p>
          <w:p w14:paraId="47EEC479" w14:textId="7144FF93" w:rsidR="004D3011" w:rsidRPr="008F2702" w:rsidRDefault="007A0C40" w:rsidP="004D3011">
            <w:r>
              <w:t>Jeu de combat</w:t>
            </w:r>
          </w:p>
          <w:p w14:paraId="2DF42635" w14:textId="18C06580" w:rsidR="004D3011" w:rsidRPr="008F2702" w:rsidRDefault="004D3011" w:rsidP="007A0C40"/>
        </w:tc>
        <w:tc>
          <w:tcPr>
            <w:tcW w:w="720" w:type="dxa"/>
          </w:tcPr>
          <w:p w14:paraId="0A6A8757" w14:textId="77777777" w:rsidR="001B2ABD" w:rsidRPr="008F2702" w:rsidRDefault="001B2ABD" w:rsidP="000C45FF">
            <w:pPr>
              <w:tabs>
                <w:tab w:val="left" w:pos="990"/>
              </w:tabs>
            </w:pPr>
          </w:p>
        </w:tc>
        <w:tc>
          <w:tcPr>
            <w:tcW w:w="6469" w:type="dxa"/>
          </w:tcPr>
          <w:p w14:paraId="33D6BE0B" w14:textId="3F9ED354" w:rsidR="001B2ABD" w:rsidRPr="008F2702" w:rsidRDefault="006718F7" w:rsidP="00036450">
            <w:pPr>
              <w:pStyle w:val="Titre2"/>
            </w:pPr>
            <w:r>
              <w:t>cursus scolaire</w:t>
            </w:r>
          </w:p>
          <w:p w14:paraId="504570A1" w14:textId="67E2DCCE" w:rsidR="00036450" w:rsidRPr="008F2702" w:rsidRDefault="006718F7" w:rsidP="00B359E4">
            <w:pPr>
              <w:pStyle w:val="Titre4"/>
            </w:pPr>
            <w:r>
              <w:t>BTS</w:t>
            </w:r>
          </w:p>
          <w:p w14:paraId="510C90D7" w14:textId="32264B80" w:rsidR="00CC0C6D" w:rsidRPr="006718F7" w:rsidRDefault="006718F7" w:rsidP="00CC0C6D">
            <w:pPr>
              <w:rPr>
                <w:lang w:val="fr-CM"/>
              </w:rPr>
            </w:pPr>
            <w:r>
              <w:t>J</w:t>
            </w:r>
            <w:r>
              <w:rPr>
                <w:lang w:val="fr-CM"/>
              </w:rPr>
              <w:t xml:space="preserve">’ai obtenu mon diplôme en 2021 au Cameroun plus précisément </w:t>
            </w:r>
            <w:r>
              <w:t>à</w:t>
            </w:r>
            <w:r>
              <w:rPr>
                <w:lang w:val="fr-CM"/>
              </w:rPr>
              <w:t xml:space="preserve"> ISTAG.</w:t>
            </w:r>
          </w:p>
          <w:p w14:paraId="6A1D5F65" w14:textId="77777777" w:rsidR="00036450" w:rsidRPr="008F2702" w:rsidRDefault="004142CD" w:rsidP="004142CD">
            <w:r w:rsidRPr="008F2702">
              <w:rPr>
                <w:lang w:bidi="fr-FR"/>
              </w:rPr>
              <w:t xml:space="preserve"> </w:t>
            </w:r>
          </w:p>
          <w:p w14:paraId="03E196FD" w14:textId="177F3791" w:rsidR="00036450" w:rsidRPr="008F2702" w:rsidRDefault="006718F7" w:rsidP="00B359E4">
            <w:pPr>
              <w:pStyle w:val="Titre4"/>
            </w:pPr>
            <w:r>
              <w:t xml:space="preserve">Baccalauréat </w:t>
            </w:r>
          </w:p>
          <w:p w14:paraId="7F988E6E" w14:textId="022B4219" w:rsidR="001424E5" w:rsidRPr="006718F7" w:rsidRDefault="006718F7" w:rsidP="001424E5">
            <w:pPr>
              <w:rPr>
                <w:lang w:val="fr-CM"/>
              </w:rPr>
            </w:pPr>
            <w:r>
              <w:t>Je possède un baccalauréat de série D et je l</w:t>
            </w:r>
            <w:r>
              <w:rPr>
                <w:lang w:val="fr-CM"/>
              </w:rPr>
              <w:t>’</w:t>
            </w:r>
            <w:r>
              <w:t>ai obtenu en 2019 à l</w:t>
            </w:r>
            <w:r>
              <w:rPr>
                <w:lang w:val="fr-CM"/>
              </w:rPr>
              <w:t>’Institut MATAMFEM.</w:t>
            </w:r>
          </w:p>
          <w:p w14:paraId="1A9D08BA" w14:textId="6CFBFDFE" w:rsidR="004142CD" w:rsidRDefault="004142CD" w:rsidP="00036450"/>
          <w:p w14:paraId="6AE0466B" w14:textId="2063371C" w:rsidR="006718F7" w:rsidRPr="008F2702" w:rsidRDefault="006718F7" w:rsidP="006718F7">
            <w:pPr>
              <w:pStyle w:val="Titre4"/>
            </w:pPr>
            <w:r>
              <w:t>Probatoire</w:t>
            </w:r>
          </w:p>
          <w:p w14:paraId="38FA5655" w14:textId="50936F54" w:rsidR="006718F7" w:rsidRPr="006718F7" w:rsidRDefault="006718F7" w:rsidP="006718F7">
            <w:pPr>
              <w:rPr>
                <w:lang w:val="fr-CM"/>
              </w:rPr>
            </w:pPr>
            <w:r>
              <w:t xml:space="preserve">Je possède un </w:t>
            </w:r>
            <w:r>
              <w:t>Probatoire</w:t>
            </w:r>
            <w:r>
              <w:t xml:space="preserve"> de série D et je l</w:t>
            </w:r>
            <w:r>
              <w:rPr>
                <w:lang w:val="fr-CM"/>
              </w:rPr>
              <w:t>’</w:t>
            </w:r>
            <w:r>
              <w:t>ai obtenu en 201</w:t>
            </w:r>
            <w:r>
              <w:t>8</w:t>
            </w:r>
            <w:r>
              <w:t xml:space="preserve"> </w:t>
            </w:r>
            <w:r>
              <w:t xml:space="preserve">au Lycée Bilingue de NKOL-ETON. </w:t>
            </w:r>
          </w:p>
          <w:p w14:paraId="1A4BD969" w14:textId="2E6D9588" w:rsidR="006718F7" w:rsidRDefault="006718F7" w:rsidP="00036450"/>
          <w:p w14:paraId="6999DE34" w14:textId="166F6BA1" w:rsidR="006718F7" w:rsidRPr="006718F7" w:rsidRDefault="006718F7" w:rsidP="006718F7">
            <w:pPr>
              <w:pStyle w:val="Titre4"/>
              <w:rPr>
                <w:rFonts w:hint="cs"/>
                <w:rtl/>
              </w:rPr>
            </w:pPr>
            <w:r>
              <w:t>Bepc</w:t>
            </w:r>
          </w:p>
          <w:p w14:paraId="3D0E532E" w14:textId="2CEF1691" w:rsidR="006718F7" w:rsidRDefault="006718F7" w:rsidP="006718F7">
            <w:r>
              <w:t>J</w:t>
            </w:r>
            <w:r>
              <w:t>’ai eu mon</w:t>
            </w:r>
            <w:r>
              <w:t xml:space="preserve"> </w:t>
            </w:r>
            <w:r>
              <w:t>BEPC</w:t>
            </w:r>
            <w:r>
              <w:t xml:space="preserve"> en 201</w:t>
            </w:r>
            <w:r>
              <w:t>6</w:t>
            </w:r>
            <w:r>
              <w:t xml:space="preserve"> au Lycée Bilingue de NKOL-ETON</w:t>
            </w:r>
            <w:r>
              <w:t>.</w:t>
            </w:r>
          </w:p>
          <w:p w14:paraId="6B417D02" w14:textId="4A65A8BE" w:rsidR="006718F7" w:rsidRDefault="006718F7" w:rsidP="006718F7"/>
          <w:p w14:paraId="692D2DDA" w14:textId="697AFDBD" w:rsidR="006718F7" w:rsidRPr="006718F7" w:rsidRDefault="007B2BC8" w:rsidP="006718F7">
            <w:pPr>
              <w:pStyle w:val="Titre4"/>
              <w:rPr>
                <w:rFonts w:hint="cs"/>
                <w:rtl/>
              </w:rPr>
            </w:pPr>
            <w:r>
              <w:t>CEPE</w:t>
            </w:r>
          </w:p>
          <w:p w14:paraId="0544FF75" w14:textId="0306A21D" w:rsidR="006718F7" w:rsidRPr="008F2702" w:rsidRDefault="006718F7" w:rsidP="006718F7">
            <w:r>
              <w:t xml:space="preserve">J’ai eu mon </w:t>
            </w:r>
            <w:r>
              <w:t>CEPE</w:t>
            </w:r>
            <w:r>
              <w:t xml:space="preserve"> en 201</w:t>
            </w:r>
            <w:r>
              <w:t>2</w:t>
            </w:r>
            <w:r>
              <w:t xml:space="preserve"> au</w:t>
            </w:r>
            <w:r w:rsidR="007B2BC8">
              <w:t xml:space="preserve"> Cebec de MBALLA V</w:t>
            </w:r>
            <w:r>
              <w:t>.</w:t>
            </w:r>
          </w:p>
          <w:p w14:paraId="390753F8" w14:textId="77777777" w:rsidR="006718F7" w:rsidRPr="008F2702" w:rsidRDefault="006718F7" w:rsidP="006718F7"/>
          <w:sdt>
            <w:sdtPr>
              <w:id w:val="1001553383"/>
              <w:placeholder>
                <w:docPart w:val="DA899BEF28EA456A836E672D6946EA17"/>
              </w:placeholder>
              <w:temporary/>
              <w:showingPlcHdr/>
              <w15:appearance w15:val="hidden"/>
            </w:sdtPr>
            <w:sdtEndPr/>
            <w:sdtContent>
              <w:p w14:paraId="156485B0" w14:textId="77777777" w:rsidR="00036450" w:rsidRPr="008F2702" w:rsidRDefault="00036450" w:rsidP="00036450">
                <w:pPr>
                  <w:pStyle w:val="Titre2"/>
                </w:pPr>
                <w:r w:rsidRPr="008F2702">
                  <w:rPr>
                    <w:lang w:bidi="fr-FR"/>
                  </w:rPr>
                  <w:t>PARCOURS PROFESSIONNEL</w:t>
                </w:r>
              </w:p>
            </w:sdtContent>
          </w:sdt>
          <w:p w14:paraId="4C697AAB" w14:textId="5C23275F" w:rsidR="00036450" w:rsidRPr="008F2702" w:rsidRDefault="007B2BC8" w:rsidP="00B359E4">
            <w:pPr>
              <w:pStyle w:val="Titre4"/>
              <w:rPr>
                <w:bCs/>
              </w:rPr>
            </w:pPr>
            <w:r>
              <w:t>SEINOVA SARL</w:t>
            </w:r>
            <w:r w:rsidR="00036450" w:rsidRPr="008F2702">
              <w:rPr>
                <w:lang w:bidi="fr-FR"/>
              </w:rPr>
              <w:t xml:space="preserve"> </w:t>
            </w:r>
            <w:r>
              <w:t>/ développeur stagiaire</w:t>
            </w:r>
          </w:p>
          <w:p w14:paraId="107D7FA1" w14:textId="3B7DDD2B" w:rsidR="00036450" w:rsidRPr="008F2702" w:rsidRDefault="007B2BC8" w:rsidP="00036450">
            <w:r>
              <w:t xml:space="preserve">Du 22 Juillet 2020 au 20Juin 2021 </w:t>
            </w:r>
          </w:p>
          <w:p w14:paraId="522A50F4" w14:textId="77777777" w:rsidR="007B2BC8" w:rsidRDefault="007B2BC8" w:rsidP="00B359E4">
            <w:pPr>
              <w:pStyle w:val="Date"/>
            </w:pPr>
          </w:p>
          <w:p w14:paraId="31D8E479" w14:textId="0BD2C3CB" w:rsidR="004D3011" w:rsidRPr="008F2702" w:rsidRDefault="007B2BC8" w:rsidP="004D3011">
            <w:r>
              <w:rPr>
                <w:lang w:bidi="fr-FR"/>
              </w:rPr>
              <w:t xml:space="preserve">Réalisation de mon cv pour le mettre en ligne et développeur frontend sur un projet intitulé Intranet. </w:t>
            </w:r>
            <w:r w:rsidR="00036450" w:rsidRPr="008F2702">
              <w:rPr>
                <w:lang w:bidi="fr-FR"/>
              </w:rPr>
              <w:t xml:space="preserve"> </w:t>
            </w:r>
          </w:p>
          <w:p w14:paraId="11A80BC6" w14:textId="21631350" w:rsidR="004D3011" w:rsidRDefault="004D3011" w:rsidP="00036450"/>
          <w:p w14:paraId="70E8AB64" w14:textId="2FADE969" w:rsidR="007B2BC8" w:rsidRPr="008F2702" w:rsidRDefault="007B2BC8" w:rsidP="00036450">
            <w:r>
              <w:t>Réalisation aussi d’une application de gestions de stocks en tant que Frontend en Java.</w:t>
            </w:r>
          </w:p>
          <w:sdt>
            <w:sdtPr>
              <w:id w:val="1669594239"/>
              <w:placeholder>
                <w:docPart w:val="CD56D8C5EF1C4F1C8EEFE5A8D669DF9F"/>
              </w:placeholder>
              <w:temporary/>
              <w:showingPlcHdr/>
              <w15:appearance w15:val="hidden"/>
            </w:sdtPr>
            <w:sdtEndPr/>
            <w:sdtContent>
              <w:p w14:paraId="76D866A5" w14:textId="77777777" w:rsidR="00036450" w:rsidRPr="008F2702" w:rsidRDefault="00180329" w:rsidP="00036450">
                <w:pPr>
                  <w:pStyle w:val="Titre2"/>
                </w:pPr>
                <w:r w:rsidRPr="008F2702">
                  <w:rPr>
                    <w:rStyle w:val="Titre2Car"/>
                    <w:b/>
                    <w:lang w:bidi="fr-FR"/>
                  </w:rPr>
                  <w:t>COMPÉTENCES</w:t>
                </w:r>
              </w:p>
            </w:sdtContent>
          </w:sdt>
          <w:p w14:paraId="66E6BF3A" w14:textId="77777777" w:rsidR="00036450" w:rsidRPr="008F2702" w:rsidRDefault="00112054" w:rsidP="004D3011">
            <w:pPr>
              <w:rPr>
                <w:color w:val="FFFFFF" w:themeColor="background1"/>
              </w:rPr>
            </w:pPr>
            <w:r w:rsidRPr="008F2702">
              <w:rPr>
                <w:noProof/>
                <w:color w:val="000000" w:themeColor="text1"/>
                <w:lang w:eastAsia="fr-FR"/>
              </w:rPr>
              <w:drawing>
                <wp:inline distT="0" distB="0" distL="0" distR="0" wp14:anchorId="629B5164" wp14:editId="5F90433C">
                  <wp:extent cx="3756660" cy="1518249"/>
                  <wp:effectExtent l="0" t="0" r="15240" b="6350"/>
                  <wp:docPr id="12" name="Graphique 12" descr="graphique Compétences" title="html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14:paraId="4CAAC9EF" w14:textId="77777777" w:rsidR="0043117B" w:rsidRPr="008F2702" w:rsidRDefault="0032725B" w:rsidP="000C45FF">
      <w:pPr>
        <w:tabs>
          <w:tab w:val="left" w:pos="990"/>
        </w:tabs>
      </w:pPr>
    </w:p>
    <w:sectPr w:rsidR="0043117B" w:rsidRPr="008F2702" w:rsidSect="002D3CA3">
      <w:headerReference w:type="default" r:id="rId12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5EF63" w14:textId="77777777" w:rsidR="0032725B" w:rsidRDefault="0032725B" w:rsidP="000C45FF">
      <w:r>
        <w:separator/>
      </w:r>
    </w:p>
  </w:endnote>
  <w:endnote w:type="continuationSeparator" w:id="0">
    <w:p w14:paraId="683BB4B5" w14:textId="77777777" w:rsidR="0032725B" w:rsidRDefault="0032725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FB840" w14:textId="77777777" w:rsidR="0032725B" w:rsidRDefault="0032725B" w:rsidP="000C45FF">
      <w:r>
        <w:separator/>
      </w:r>
    </w:p>
  </w:footnote>
  <w:footnote w:type="continuationSeparator" w:id="0">
    <w:p w14:paraId="2BFBBFB8" w14:textId="77777777" w:rsidR="0032725B" w:rsidRDefault="0032725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85DCC" w14:textId="77777777" w:rsidR="000C45FF" w:rsidRPr="00F17D8E" w:rsidRDefault="000C45FF">
    <w:pPr>
      <w:pStyle w:val="En-tte"/>
    </w:pPr>
    <w:r w:rsidRPr="00F17D8E"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65572E3A" wp14:editId="5C955D2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aphisme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A6079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7669D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16AEA4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F566DB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B8157C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0000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A2AEA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168468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DA45D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02F66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843B1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D3454A1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6C9E302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7BE"/>
    <w:rsid w:val="00036450"/>
    <w:rsid w:val="0009201E"/>
    <w:rsid w:val="00094499"/>
    <w:rsid w:val="000C45FF"/>
    <w:rsid w:val="000D1F3E"/>
    <w:rsid w:val="000E3FD1"/>
    <w:rsid w:val="00112054"/>
    <w:rsid w:val="001424E5"/>
    <w:rsid w:val="00151DF1"/>
    <w:rsid w:val="001525E1"/>
    <w:rsid w:val="00180329"/>
    <w:rsid w:val="00180E7A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D3CA3"/>
    <w:rsid w:val="0030481B"/>
    <w:rsid w:val="003156FC"/>
    <w:rsid w:val="003254B5"/>
    <w:rsid w:val="00325E21"/>
    <w:rsid w:val="0032725B"/>
    <w:rsid w:val="0037121F"/>
    <w:rsid w:val="003A6B7D"/>
    <w:rsid w:val="003B06CA"/>
    <w:rsid w:val="003C563F"/>
    <w:rsid w:val="004071FC"/>
    <w:rsid w:val="004142CD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18F7"/>
    <w:rsid w:val="006771D0"/>
    <w:rsid w:val="00715FCB"/>
    <w:rsid w:val="00743101"/>
    <w:rsid w:val="0076640A"/>
    <w:rsid w:val="007733F9"/>
    <w:rsid w:val="007775E1"/>
    <w:rsid w:val="007867A0"/>
    <w:rsid w:val="007927F5"/>
    <w:rsid w:val="00792EAB"/>
    <w:rsid w:val="007947BE"/>
    <w:rsid w:val="007A0C40"/>
    <w:rsid w:val="007B2BC8"/>
    <w:rsid w:val="00802CA0"/>
    <w:rsid w:val="00854521"/>
    <w:rsid w:val="008B2600"/>
    <w:rsid w:val="008F2702"/>
    <w:rsid w:val="008F3B10"/>
    <w:rsid w:val="00915EF0"/>
    <w:rsid w:val="009260CD"/>
    <w:rsid w:val="00952C25"/>
    <w:rsid w:val="00A2118D"/>
    <w:rsid w:val="00A34601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B3CDF"/>
    <w:rsid w:val="00CC0C6D"/>
    <w:rsid w:val="00D04BFE"/>
    <w:rsid w:val="00D22B22"/>
    <w:rsid w:val="00D2522B"/>
    <w:rsid w:val="00D422DE"/>
    <w:rsid w:val="00D5459D"/>
    <w:rsid w:val="00DA1F4D"/>
    <w:rsid w:val="00DD172A"/>
    <w:rsid w:val="00E06E4D"/>
    <w:rsid w:val="00E25A26"/>
    <w:rsid w:val="00E4381A"/>
    <w:rsid w:val="00E55D74"/>
    <w:rsid w:val="00F17D8E"/>
    <w:rsid w:val="00F60274"/>
    <w:rsid w:val="00F77FB9"/>
    <w:rsid w:val="00F8321F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2AB07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D8E"/>
    <w:rPr>
      <w:rFonts w:ascii="Century Gothic" w:hAnsi="Century Gothic"/>
      <w:sz w:val="18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F17D8E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F17D8E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F17D8E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F17D8E"/>
    <w:pPr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"/>
    <w:semiHidden/>
    <w:qFormat/>
    <w:rsid w:val="00F17D8E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F17D8E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F17D8E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F17D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F17D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17D8E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17D8E"/>
    <w:rPr>
      <w:caps/>
      <w:color w:val="000000" w:themeColor="text1"/>
      <w:sz w:val="9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F17D8E"/>
    <w:rPr>
      <w:rFonts w:ascii="Century Gothic" w:hAnsi="Century Gothic"/>
      <w:caps/>
      <w:color w:val="000000" w:themeColor="text1"/>
      <w:sz w:val="96"/>
      <w:szCs w:val="76"/>
    </w:rPr>
  </w:style>
  <w:style w:type="character" w:styleId="Accentuation">
    <w:name w:val="Emphasis"/>
    <w:basedOn w:val="Policepardfaut"/>
    <w:uiPriority w:val="11"/>
    <w:semiHidden/>
    <w:qFormat/>
    <w:rsid w:val="00F17D8E"/>
    <w:rPr>
      <w:rFonts w:ascii="Century Gothic" w:hAnsi="Century Gothic"/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F17D8E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ar"/>
    <w:uiPriority w:val="99"/>
    <w:rsid w:val="00F17D8E"/>
  </w:style>
  <w:style w:type="character" w:customStyle="1" w:styleId="DateCar">
    <w:name w:val="Date Car"/>
    <w:basedOn w:val="Policepardfaut"/>
    <w:link w:val="Date"/>
    <w:uiPriority w:val="99"/>
    <w:rsid w:val="00F17D8E"/>
    <w:rPr>
      <w:rFonts w:ascii="Century Gothic" w:hAnsi="Century Gothic"/>
      <w:sz w:val="18"/>
      <w:szCs w:val="22"/>
    </w:rPr>
  </w:style>
  <w:style w:type="character" w:styleId="Lienhypertexte">
    <w:name w:val="Hyperlink"/>
    <w:basedOn w:val="Policepardfaut"/>
    <w:uiPriority w:val="99"/>
    <w:unhideWhenUsed/>
    <w:rsid w:val="00F17D8E"/>
    <w:rPr>
      <w:rFonts w:ascii="Century Gothic" w:hAnsi="Century Gothic"/>
      <w:color w:val="B85A22" w:themeColor="accent2" w:themeShade="BF"/>
      <w:u w:val="single"/>
    </w:rPr>
  </w:style>
  <w:style w:type="character" w:customStyle="1" w:styleId="Mentionnonrsolue1">
    <w:name w:val="Mention non résolue1"/>
    <w:basedOn w:val="Policepardfaut"/>
    <w:uiPriority w:val="99"/>
    <w:semiHidden/>
    <w:rsid w:val="00F17D8E"/>
    <w:rPr>
      <w:rFonts w:ascii="Century Gothic" w:hAnsi="Century Gothic"/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utableau">
    <w:name w:val="Table Grid"/>
    <w:basedOn w:val="TableauNormal"/>
    <w:uiPriority w:val="39"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17D8E"/>
    <w:rPr>
      <w:rFonts w:ascii="Century Gothic" w:hAnsi="Century Gothic"/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7D8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F17D8E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itre3Car">
    <w:name w:val="Titre 3 Car"/>
    <w:basedOn w:val="Policepardfaut"/>
    <w:link w:val="Titre3"/>
    <w:uiPriority w:val="9"/>
    <w:rsid w:val="00F17D8E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itre4Car">
    <w:name w:val="Titre 4 Car"/>
    <w:basedOn w:val="Policepardfaut"/>
    <w:link w:val="Titre4"/>
    <w:uiPriority w:val="9"/>
    <w:rsid w:val="00F17D8E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F17D8E"/>
    <w:pPr>
      <w:numPr>
        <w:numId w:val="1"/>
      </w:numPr>
    </w:pPr>
  </w:style>
  <w:style w:type="numbering" w:styleId="1ai">
    <w:name w:val="Outline List 1"/>
    <w:basedOn w:val="Aucuneliste"/>
    <w:uiPriority w:val="99"/>
    <w:semiHidden/>
    <w:unhideWhenUsed/>
    <w:rsid w:val="00F17D8E"/>
    <w:pPr>
      <w:numPr>
        <w:numId w:val="2"/>
      </w:numPr>
    </w:pPr>
  </w:style>
  <w:style w:type="character" w:styleId="CodeHTML">
    <w:name w:val="HTML Code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F17D8E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17D8E"/>
    <w:rPr>
      <w:rFonts w:ascii="Century Gothic" w:hAnsi="Century Gothic"/>
      <w:i/>
      <w:iCs/>
      <w:sz w:val="18"/>
      <w:szCs w:val="22"/>
    </w:rPr>
  </w:style>
  <w:style w:type="character" w:styleId="DfinitionHTML">
    <w:name w:val="HTML Definition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MachinecrireHTML">
    <w:name w:val="HTML Typewriter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17D8E"/>
    <w:rPr>
      <w:rFonts w:ascii="Consolas" w:hAnsi="Consolas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F17D8E"/>
    <w:rPr>
      <w:rFonts w:ascii="Century Gothic" w:hAnsi="Century Gothic"/>
    </w:rPr>
  </w:style>
  <w:style w:type="character" w:styleId="ClavierHTML">
    <w:name w:val="HTML Keyboard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7D8E"/>
    <w:rPr>
      <w:rFonts w:ascii="Consolas" w:hAnsi="Consolas"/>
      <w:sz w:val="20"/>
      <w:szCs w:val="20"/>
    </w:rPr>
  </w:style>
  <w:style w:type="paragraph" w:styleId="TM1">
    <w:name w:val="toc 1"/>
    <w:basedOn w:val="Normal"/>
    <w:next w:val="Normal"/>
    <w:autoRedefine/>
    <w:uiPriority w:val="39"/>
    <w:semiHidden/>
    <w:rsid w:val="00F17D8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rsid w:val="00F17D8E"/>
    <w:pPr>
      <w:spacing w:after="100"/>
      <w:ind w:left="180"/>
    </w:pPr>
  </w:style>
  <w:style w:type="paragraph" w:styleId="TM3">
    <w:name w:val="toc 3"/>
    <w:basedOn w:val="Normal"/>
    <w:next w:val="Normal"/>
    <w:autoRedefine/>
    <w:uiPriority w:val="39"/>
    <w:semiHidden/>
    <w:rsid w:val="00F17D8E"/>
    <w:pPr>
      <w:spacing w:after="100"/>
      <w:ind w:left="360"/>
    </w:pPr>
  </w:style>
  <w:style w:type="paragraph" w:styleId="TM4">
    <w:name w:val="toc 4"/>
    <w:basedOn w:val="Normal"/>
    <w:next w:val="Normal"/>
    <w:autoRedefine/>
    <w:uiPriority w:val="39"/>
    <w:semiHidden/>
    <w:rsid w:val="00F17D8E"/>
    <w:pPr>
      <w:spacing w:after="100"/>
      <w:ind w:left="540"/>
    </w:pPr>
  </w:style>
  <w:style w:type="paragraph" w:styleId="TM5">
    <w:name w:val="toc 5"/>
    <w:basedOn w:val="Normal"/>
    <w:next w:val="Normal"/>
    <w:autoRedefine/>
    <w:uiPriority w:val="39"/>
    <w:semiHidden/>
    <w:rsid w:val="00F17D8E"/>
    <w:pPr>
      <w:spacing w:after="100"/>
      <w:ind w:left="720"/>
    </w:pPr>
  </w:style>
  <w:style w:type="paragraph" w:styleId="TM6">
    <w:name w:val="toc 6"/>
    <w:basedOn w:val="Normal"/>
    <w:next w:val="Normal"/>
    <w:autoRedefine/>
    <w:uiPriority w:val="39"/>
    <w:semiHidden/>
    <w:rsid w:val="00F17D8E"/>
    <w:pPr>
      <w:spacing w:after="100"/>
      <w:ind w:left="900"/>
    </w:pPr>
  </w:style>
  <w:style w:type="paragraph" w:styleId="TM7">
    <w:name w:val="toc 7"/>
    <w:basedOn w:val="Normal"/>
    <w:next w:val="Normal"/>
    <w:autoRedefine/>
    <w:uiPriority w:val="39"/>
    <w:semiHidden/>
    <w:rsid w:val="00F17D8E"/>
    <w:pPr>
      <w:spacing w:after="100"/>
      <w:ind w:left="1080"/>
    </w:pPr>
  </w:style>
  <w:style w:type="paragraph" w:styleId="TM8">
    <w:name w:val="toc 8"/>
    <w:basedOn w:val="Normal"/>
    <w:next w:val="Normal"/>
    <w:autoRedefine/>
    <w:uiPriority w:val="39"/>
    <w:semiHidden/>
    <w:rsid w:val="00F17D8E"/>
    <w:pPr>
      <w:spacing w:after="100"/>
      <w:ind w:left="1260"/>
    </w:pPr>
  </w:style>
  <w:style w:type="paragraph" w:styleId="TM9">
    <w:name w:val="toc 9"/>
    <w:basedOn w:val="Normal"/>
    <w:next w:val="Normal"/>
    <w:autoRedefine/>
    <w:uiPriority w:val="39"/>
    <w:semiHidden/>
    <w:rsid w:val="00F17D8E"/>
    <w:pPr>
      <w:spacing w:after="100"/>
      <w:ind w:left="14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7D8E"/>
    <w:pPr>
      <w:outlineLvl w:val="9"/>
    </w:pPr>
  </w:style>
  <w:style w:type="character" w:styleId="Rfrencelgre">
    <w:name w:val="Subtle Reference"/>
    <w:basedOn w:val="Policepardfaut"/>
    <w:uiPriority w:val="31"/>
    <w:semiHidden/>
    <w:qFormat/>
    <w:rsid w:val="00F17D8E"/>
    <w:rPr>
      <w:rFonts w:ascii="Century Gothic" w:hAnsi="Century Gothic"/>
      <w:smallCaps/>
      <w:color w:val="5A5A5A" w:themeColor="text1" w:themeTint="A5"/>
    </w:rPr>
  </w:style>
  <w:style w:type="character" w:styleId="Accentuationlgre">
    <w:name w:val="Subtle Emphasis"/>
    <w:basedOn w:val="Policepardfaut"/>
    <w:uiPriority w:val="19"/>
    <w:semiHidden/>
    <w:qFormat/>
    <w:rsid w:val="00F17D8E"/>
    <w:rPr>
      <w:rFonts w:ascii="Century Gothic" w:hAnsi="Century Gothic"/>
      <w:i/>
      <w:iCs/>
      <w:color w:val="404040" w:themeColor="text1" w:themeTint="BF"/>
    </w:rPr>
  </w:style>
  <w:style w:type="table" w:styleId="Tableauprofessionnel">
    <w:name w:val="Table Professional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F17D8E"/>
  </w:style>
  <w:style w:type="character" w:styleId="Titredulivre">
    <w:name w:val="Book Title"/>
    <w:basedOn w:val="Policepardfaut"/>
    <w:uiPriority w:val="33"/>
    <w:semiHidden/>
    <w:qFormat/>
    <w:rsid w:val="00F17D8E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17D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17D8E"/>
    <w:rPr>
      <w:rFonts w:ascii="Century Gothic" w:eastAsiaTheme="majorEastAsia" w:hAnsi="Century Gothic" w:cstheme="majorBidi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F17D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F17D8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17D8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17D8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17D8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17D8E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F17D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F17D8E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17D8E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17D8E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17D8E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17D8E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semiHidden/>
    <w:qFormat/>
    <w:rsid w:val="00F17D8E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F17D8E"/>
    <w:pPr>
      <w:numPr>
        <w:numId w:val="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F17D8E"/>
    <w:pPr>
      <w:numPr>
        <w:numId w:val="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17D8E"/>
    <w:pPr>
      <w:numPr>
        <w:numId w:val="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17D8E"/>
    <w:pPr>
      <w:numPr>
        <w:numId w:val="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17D8E"/>
    <w:pPr>
      <w:numPr>
        <w:numId w:val="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F17D8E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F17D8E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17D8E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17D8E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17D8E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17D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F17D8E"/>
  </w:style>
  <w:style w:type="paragraph" w:styleId="Textedemacro">
    <w:name w:val="macro"/>
    <w:link w:val="TextedemacroCar"/>
    <w:uiPriority w:val="99"/>
    <w:semiHidden/>
    <w:unhideWhenUsed/>
    <w:rsid w:val="00F17D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17D8E"/>
    <w:rPr>
      <w:rFonts w:ascii="Consolas" w:hAnsi="Consolas"/>
      <w:sz w:val="20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17D8E"/>
    <w:rPr>
      <w:rFonts w:eastAsiaTheme="majorEastAsia" w:cstheme="majorBidi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17D8E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17D8E"/>
    <w:pPr>
      <w:ind w:left="180" w:hanging="180"/>
    </w:pPr>
  </w:style>
  <w:style w:type="paragraph" w:styleId="TitreTR">
    <w:name w:val="toa heading"/>
    <w:basedOn w:val="Normal"/>
    <w:next w:val="Normal"/>
    <w:uiPriority w:val="99"/>
    <w:semiHidden/>
    <w:rsid w:val="00F17D8E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F17D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F17D8E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ecouleur">
    <w:name w:val="Colorful List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F17D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17D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17D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Commentaire">
    <w:name w:val="annotation text"/>
    <w:basedOn w:val="Normal"/>
    <w:link w:val="CommentaireCar"/>
    <w:uiPriority w:val="99"/>
    <w:semiHidden/>
    <w:unhideWhenUsed/>
    <w:rsid w:val="00F17D8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D8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D8E"/>
    <w:rPr>
      <w:rFonts w:ascii="Century Gothic" w:hAnsi="Century Gothic"/>
      <w:b/>
      <w:bCs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F17D8E"/>
    <w:rPr>
      <w:rFonts w:ascii="Century Gothic" w:hAnsi="Century Gothic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paragraph" w:styleId="Adressedestinataire">
    <w:name w:val="envelope address"/>
    <w:basedOn w:val="Normal"/>
    <w:uiPriority w:val="99"/>
    <w:semiHidden/>
    <w:unhideWhenUsed/>
    <w:rsid w:val="00F17D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Normalcentr">
    <w:name w:val="Block Text"/>
    <w:basedOn w:val="Normal"/>
    <w:uiPriority w:val="99"/>
    <w:semiHidden/>
    <w:unhideWhenUsed/>
    <w:rsid w:val="00F17D8E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F17D8E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F17D8E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F17D8E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F17D8E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17D8E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Aucuneliste"/>
    <w:uiPriority w:val="99"/>
    <w:semiHidden/>
    <w:unhideWhenUsed/>
    <w:rsid w:val="00F17D8E"/>
    <w:pPr>
      <w:numPr>
        <w:numId w:val="13"/>
      </w:numPr>
    </w:pPr>
  </w:style>
  <w:style w:type="table" w:styleId="Tableausimple1">
    <w:name w:val="Plain Table 1"/>
    <w:basedOn w:val="TableauNormal"/>
    <w:uiPriority w:val="41"/>
    <w:rsid w:val="00F17D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17D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17D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17D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17D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F17D8E"/>
    <w:rPr>
      <w:rFonts w:ascii="Century Gothic" w:hAnsi="Century Gothic"/>
      <w:sz w:val="18"/>
      <w:szCs w:val="22"/>
    </w:rPr>
  </w:style>
  <w:style w:type="character" w:styleId="Rfrenceintense">
    <w:name w:val="Intense Reference"/>
    <w:basedOn w:val="Policepardfaut"/>
    <w:uiPriority w:val="32"/>
    <w:semiHidden/>
    <w:qFormat/>
    <w:rsid w:val="00F17D8E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F17D8E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17D8E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Accentuationintense">
    <w:name w:val="Intense Emphasis"/>
    <w:basedOn w:val="Policepardfaut"/>
    <w:uiPriority w:val="21"/>
    <w:semiHidden/>
    <w:qFormat/>
    <w:rsid w:val="00F17D8E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F17D8E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Policepardfaut"/>
    <w:uiPriority w:val="99"/>
    <w:semiHidden/>
    <w:unhideWhenUsed/>
    <w:rsid w:val="00F17D8E"/>
    <w:rPr>
      <w:rFonts w:ascii="Century Gothic" w:hAnsi="Century Gothic"/>
      <w:u w:val="dotted"/>
    </w:rPr>
  </w:style>
  <w:style w:type="character" w:customStyle="1" w:styleId="12">
    <w:name w:val="未处理的提及1"/>
    <w:basedOn w:val="Policepardfaut"/>
    <w:uiPriority w:val="99"/>
    <w:semiHidden/>
    <w:unhideWhenUsed/>
    <w:rsid w:val="00F17D8E"/>
    <w:rPr>
      <w:rFonts w:ascii="Century Gothic" w:hAnsi="Century Gothic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17D8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17D8E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17D8E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17D8E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17D8E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17D8E"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normal">
    <w:name w:val="Normal Indent"/>
    <w:basedOn w:val="Normal"/>
    <w:uiPriority w:val="99"/>
    <w:semiHidden/>
    <w:unhideWhenUsed/>
    <w:rsid w:val="00F17D8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17D8E"/>
  </w:style>
  <w:style w:type="character" w:customStyle="1" w:styleId="TitredenoteCar">
    <w:name w:val="Titre de note Car"/>
    <w:basedOn w:val="Policepardfaut"/>
    <w:link w:val="Titredenot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contemporain">
    <w:name w:val="Table Contemporary"/>
    <w:basedOn w:val="TableauNormal"/>
    <w:uiPriority w:val="99"/>
    <w:semiHidden/>
    <w:unhideWhenUsed/>
    <w:rsid w:val="00F17D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17D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20">
    <w:name w:val="List Table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30">
    <w:name w:val="List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17D8E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17D8E"/>
  </w:style>
  <w:style w:type="character" w:customStyle="1" w:styleId="SalutationsCar">
    <w:name w:val="Salutations Car"/>
    <w:basedOn w:val="Policepardfaut"/>
    <w:link w:val="Salutations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Colonnesdetableau1">
    <w:name w:val="Table Columns 1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17D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17D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17D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F17D8E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simple10">
    <w:name w:val="Table Simple 1"/>
    <w:basedOn w:val="TableauNormal"/>
    <w:uiPriority w:val="99"/>
    <w:semiHidden/>
    <w:unhideWhenUsed/>
    <w:rsid w:val="00F17D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17D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17D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17D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F17D8E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17D8E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17D8E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17D8E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17D8E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17D8E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17D8E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17D8E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17D8E"/>
    <w:pPr>
      <w:ind w:left="1620" w:hanging="180"/>
    </w:pPr>
  </w:style>
  <w:style w:type="paragraph" w:styleId="Titreindex">
    <w:name w:val="index heading"/>
    <w:basedOn w:val="Normal"/>
    <w:next w:val="Index1"/>
    <w:uiPriority w:val="99"/>
    <w:semiHidden/>
    <w:unhideWhenUsed/>
    <w:rsid w:val="00F17D8E"/>
    <w:rPr>
      <w:rFonts w:eastAsiaTheme="majorEastAsia" w:cstheme="majorBidi"/>
      <w:b/>
      <w:bCs/>
    </w:rPr>
  </w:style>
  <w:style w:type="paragraph" w:styleId="Textebrut">
    <w:name w:val="Plain Text"/>
    <w:basedOn w:val="Normal"/>
    <w:link w:val="TextebrutCar"/>
    <w:uiPriority w:val="99"/>
    <w:semiHidden/>
    <w:unhideWhenUsed/>
    <w:rsid w:val="00F17D8E"/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17D8E"/>
    <w:rPr>
      <w:rFonts w:ascii="Consolas" w:hAnsi="Consolas"/>
      <w:sz w:val="21"/>
      <w:szCs w:val="21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17D8E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etableau1">
    <w:name w:val="Table Grid 1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17D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17D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17D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17D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17D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3">
    <w:name w:val="Grid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F17D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17D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17D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17D8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17D8E"/>
    <w:rPr>
      <w:rFonts w:ascii="Century Gothic" w:hAnsi="Century Gothic"/>
      <w:sz w:val="20"/>
      <w:szCs w:val="20"/>
    </w:rPr>
  </w:style>
  <w:style w:type="character" w:styleId="Numrodeligne">
    <w:name w:val="lin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table" w:styleId="Effetsdetableau3D1">
    <w:name w:val="Table 3D effects 1"/>
    <w:basedOn w:val="TableauNormal"/>
    <w:uiPriority w:val="99"/>
    <w:semiHidden/>
    <w:unhideWhenUsed/>
    <w:rsid w:val="00F17D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17D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semiHidden/>
    <w:qFormat/>
    <w:rsid w:val="00F17D8E"/>
    <w:rPr>
      <w:rFonts w:ascii="Century Gothic" w:hAnsi="Century Gothic"/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F17D8E"/>
    <w:rPr>
      <w:rFonts w:ascii="Century Gothic" w:hAnsi="Century Gothic"/>
      <w:color w:val="704404" w:themeColor="followedHyperlink"/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17D8E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2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guel\AppData\Roaming\Microsoft\Templates\C.V.%20gris%20bleu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VISUAL BASIC</c:v>
                </c:pt>
                <c:pt idx="1">
                  <c:v>JQUERY</c:v>
                </c:pt>
                <c:pt idx="2">
                  <c:v>PHP</c:v>
                </c:pt>
                <c:pt idx="3">
                  <c:v>CSS</c:v>
                </c:pt>
                <c:pt idx="4">
                  <c:v>HTML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0.6</c:v>
                </c:pt>
                <c:pt idx="1">
                  <c:v>0.5</c:v>
                </c:pt>
                <c:pt idx="2">
                  <c:v>0.5</c:v>
                </c:pt>
                <c:pt idx="3">
                  <c:v>0.8</c:v>
                </c:pt>
                <c:pt idx="4">
                  <c:v>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2F3214E02A54091A55412A68668AF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6E157D-4840-4000-9717-426E8F6334D0}"/>
      </w:docPartPr>
      <w:docPartBody>
        <w:p w:rsidR="0069244A" w:rsidRDefault="002D06E8">
          <w:pPr>
            <w:pStyle w:val="12F3214E02A54091A55412A68668AF8D"/>
          </w:pPr>
          <w:r w:rsidRPr="008F2702">
            <w:rPr>
              <w:lang w:bidi="fr-FR"/>
            </w:rPr>
            <w:t>Contact</w:t>
          </w:r>
        </w:p>
      </w:docPartBody>
    </w:docPart>
    <w:docPart>
      <w:docPartPr>
        <w:name w:val="663B589253744EBC8261ABEAA5DECE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4B6FCC-9C31-4600-B3AD-B556CFF96EA7}"/>
      </w:docPartPr>
      <w:docPartBody>
        <w:p w:rsidR="0069244A" w:rsidRDefault="002D06E8">
          <w:pPr>
            <w:pStyle w:val="663B589253744EBC8261ABEAA5DECE39"/>
          </w:pPr>
          <w:r w:rsidRPr="008F2702">
            <w:rPr>
              <w:lang w:bidi="fr-FR"/>
            </w:rPr>
            <w:t>TÉLÉPHONE :</w:t>
          </w:r>
        </w:p>
      </w:docPartBody>
    </w:docPart>
    <w:docPart>
      <w:docPartPr>
        <w:name w:val="2CD3D681FF544E5B998E059FFF3749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E468DD-2B58-42A3-A88C-7C4187591262}"/>
      </w:docPartPr>
      <w:docPartBody>
        <w:p w:rsidR="0069244A" w:rsidRDefault="002D06E8">
          <w:pPr>
            <w:pStyle w:val="2CD3D681FF544E5B998E059FFF3749BD"/>
          </w:pPr>
          <w:r w:rsidRPr="008F2702">
            <w:rPr>
              <w:lang w:bidi="fr-FR"/>
            </w:rPr>
            <w:t>E-MAIL :</w:t>
          </w:r>
        </w:p>
      </w:docPartBody>
    </w:docPart>
    <w:docPart>
      <w:docPartPr>
        <w:name w:val="30F5BBB78DF24CF68FE42F442D5EFE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414C0E-7B32-4606-A3E2-2D4069488D49}"/>
      </w:docPartPr>
      <w:docPartBody>
        <w:p w:rsidR="0069244A" w:rsidRDefault="002D06E8">
          <w:pPr>
            <w:pStyle w:val="30F5BBB78DF24CF68FE42F442D5EFE96"/>
          </w:pPr>
          <w:r w:rsidRPr="008F2702">
            <w:rPr>
              <w:lang w:bidi="fr-FR"/>
            </w:rPr>
            <w:t>Loisirs</w:t>
          </w:r>
        </w:p>
      </w:docPartBody>
    </w:docPart>
    <w:docPart>
      <w:docPartPr>
        <w:name w:val="DA899BEF28EA456A836E672D6946EA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204122-27D1-40B9-A5B1-30D5AFDAAF9B}"/>
      </w:docPartPr>
      <w:docPartBody>
        <w:p w:rsidR="0069244A" w:rsidRDefault="002D06E8">
          <w:pPr>
            <w:pStyle w:val="DA899BEF28EA456A836E672D6946EA17"/>
          </w:pPr>
          <w:r w:rsidRPr="008F2702">
            <w:rPr>
              <w:lang w:bidi="fr-FR"/>
            </w:rPr>
            <w:t>PARCOURS PROFESSIONNEL</w:t>
          </w:r>
        </w:p>
      </w:docPartBody>
    </w:docPart>
    <w:docPart>
      <w:docPartPr>
        <w:name w:val="CD56D8C5EF1C4F1C8EEFE5A8D669DF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0C3112-66CC-472A-8BA0-77AAB036CA91}"/>
      </w:docPartPr>
      <w:docPartBody>
        <w:p w:rsidR="0069244A" w:rsidRDefault="002D06E8">
          <w:pPr>
            <w:pStyle w:val="CD56D8C5EF1C4F1C8EEFE5A8D669DF9F"/>
          </w:pPr>
          <w:r w:rsidRPr="008F2702">
            <w:rPr>
              <w:rStyle w:val="Titre2Car"/>
              <w:lang w:bidi="fr-FR"/>
            </w:rPr>
            <w:t>COMPÉTENCES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6E8"/>
    <w:rsid w:val="002D06E8"/>
    <w:rsid w:val="005B0263"/>
    <w:rsid w:val="006872BC"/>
    <w:rsid w:val="0069244A"/>
    <w:rsid w:val="008F201D"/>
    <w:rsid w:val="00DF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M" w:eastAsia="fr-CM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fr-FR"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13ACCF706814228899F4DC58A1CECE6">
    <w:name w:val="413ACCF706814228899F4DC58A1CECE6"/>
    <w:rsid w:val="00DF2110"/>
    <w:rPr>
      <w:lang w:val="fr-FR" w:eastAsia="fr-FR"/>
    </w:rPr>
  </w:style>
  <w:style w:type="paragraph" w:customStyle="1" w:styleId="12F3214E02A54091A55412A68668AF8D">
    <w:name w:val="12F3214E02A54091A55412A68668AF8D"/>
  </w:style>
  <w:style w:type="paragraph" w:customStyle="1" w:styleId="663B589253744EBC8261ABEAA5DECE39">
    <w:name w:val="663B589253744EBC8261ABEAA5DECE39"/>
  </w:style>
  <w:style w:type="paragraph" w:customStyle="1" w:styleId="2CD3D681FF544E5B998E059FFF3749BD">
    <w:name w:val="2CD3D681FF544E5B998E059FFF3749BD"/>
  </w:style>
  <w:style w:type="character" w:styleId="Lienhypertexte">
    <w:name w:val="Hyperlink"/>
    <w:basedOn w:val="Policepardfaut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30F5BBB78DF24CF68FE42F442D5EFE96">
    <w:name w:val="30F5BBB78DF24CF68FE42F442D5EFE96"/>
  </w:style>
  <w:style w:type="paragraph" w:customStyle="1" w:styleId="670AD5DDBE6F4358B48BA37287B1F84C">
    <w:name w:val="670AD5DDBE6F4358B48BA37287B1F84C"/>
  </w:style>
  <w:style w:type="paragraph" w:customStyle="1" w:styleId="CA6AE61EE8A44394AD2536A1AA40E8B0">
    <w:name w:val="CA6AE61EE8A44394AD2536A1AA40E8B0"/>
  </w:style>
  <w:style w:type="paragraph" w:customStyle="1" w:styleId="4C8AF3ABC77F436FAFFB6C3AF8BD7F35">
    <w:name w:val="4C8AF3ABC77F436FAFFB6C3AF8BD7F35"/>
  </w:style>
  <w:style w:type="paragraph" w:customStyle="1" w:styleId="FA7735659B1844F989E6ACF1E42E5308">
    <w:name w:val="FA7735659B1844F989E6ACF1E42E5308"/>
  </w:style>
  <w:style w:type="paragraph" w:customStyle="1" w:styleId="E108C546B0B34CE8B8461305482D6981">
    <w:name w:val="E108C546B0B34CE8B8461305482D6981"/>
  </w:style>
  <w:style w:type="paragraph" w:customStyle="1" w:styleId="869F705A3664493BADB9C8920D02161F">
    <w:name w:val="869F705A3664493BADB9C8920D02161F"/>
  </w:style>
  <w:style w:type="paragraph" w:customStyle="1" w:styleId="34271822113A4015A15927ABC841E11E">
    <w:name w:val="34271822113A4015A15927ABC841E11E"/>
  </w:style>
  <w:style w:type="paragraph" w:customStyle="1" w:styleId="25FDD25B57064DC19C2AD65BBB1AF000">
    <w:name w:val="25FDD25B57064DC19C2AD65BBB1AF000"/>
  </w:style>
  <w:style w:type="paragraph" w:customStyle="1" w:styleId="EF329475C0BF4556B030D99A3C4022C2">
    <w:name w:val="EF329475C0BF4556B030D99A3C4022C2"/>
  </w:style>
  <w:style w:type="paragraph" w:customStyle="1" w:styleId="DA899BEF28EA456A836E672D6946EA17">
    <w:name w:val="DA899BEF28EA456A836E672D6946EA17"/>
  </w:style>
  <w:style w:type="paragraph" w:customStyle="1" w:styleId="1DAD6C4735A14C5F9094138D0A25AF4C">
    <w:name w:val="1DAD6C4735A14C5F9094138D0A25AF4C"/>
  </w:style>
  <w:style w:type="paragraph" w:customStyle="1" w:styleId="AA8A26E8676D4BD68649DE646BDA133A">
    <w:name w:val="AA8A26E8676D4BD68649DE646BDA133A"/>
  </w:style>
  <w:style w:type="paragraph" w:customStyle="1" w:styleId="EEC26370D7D24076A75A7C4412A37C56">
    <w:name w:val="EEC26370D7D24076A75A7C4412A37C56"/>
  </w:style>
  <w:style w:type="paragraph" w:customStyle="1" w:styleId="386E274B49F24635987E614979DBF4DB">
    <w:name w:val="386E274B49F24635987E614979DBF4DB"/>
  </w:style>
  <w:style w:type="paragraph" w:customStyle="1" w:styleId="58578C7EEBA948968AE0BBEB4926FA91">
    <w:name w:val="58578C7EEBA948968AE0BBEB4926FA91"/>
  </w:style>
  <w:style w:type="paragraph" w:customStyle="1" w:styleId="0D9ECCA352204988AA83C961CBAD9495">
    <w:name w:val="0D9ECCA352204988AA83C961CBAD9495"/>
  </w:style>
  <w:style w:type="paragraph" w:customStyle="1" w:styleId="D3FC7F06A5024565945D5C05D9956B18">
    <w:name w:val="D3FC7F06A5024565945D5C05D9956B18"/>
  </w:style>
  <w:style w:type="paragraph" w:customStyle="1" w:styleId="E0F0BCABF2AC4A84B95ACD6BD1A08F16">
    <w:name w:val="E0F0BCABF2AC4A84B95ACD6BD1A08F16"/>
  </w:style>
  <w:style w:type="paragraph" w:customStyle="1" w:styleId="F1ACD57E87C64ECDB4804229D45D5BF0">
    <w:name w:val="F1ACD57E87C64ECDB4804229D45D5BF0"/>
  </w:style>
  <w:style w:type="paragraph" w:customStyle="1" w:styleId="0F820FC5F31B49019C8BF4390D3DBE82">
    <w:name w:val="0F820FC5F31B49019C8BF4390D3DBE82"/>
  </w:style>
  <w:style w:type="paragraph" w:customStyle="1" w:styleId="42234838C52A4DA7AC932F4CEF3FA9E1">
    <w:name w:val="42234838C52A4DA7AC932F4CEF3FA9E1"/>
  </w:style>
  <w:style w:type="paragraph" w:customStyle="1" w:styleId="CA928E6C660D4F76AE0C62C82E13AA1D">
    <w:name w:val="CA928E6C660D4F76AE0C62C82E13AA1D"/>
  </w:style>
  <w:style w:type="paragraph" w:customStyle="1" w:styleId="9BAE187A56F14598A3A97B7B028F9763">
    <w:name w:val="9BAE187A56F14598A3A97B7B028F9763"/>
  </w:style>
  <w:style w:type="paragraph" w:customStyle="1" w:styleId="FC943F1B31CE49089B090BF85791E807">
    <w:name w:val="FC943F1B31CE49089B090BF85791E807"/>
  </w:style>
  <w:style w:type="paragraph" w:customStyle="1" w:styleId="46ABB009B0E142289E2DE0810FEA291B">
    <w:name w:val="46ABB009B0E142289E2DE0810FEA291B"/>
  </w:style>
  <w:style w:type="character" w:customStyle="1" w:styleId="Titre2Car">
    <w:name w:val="Titre 2 Car"/>
    <w:basedOn w:val="Policepardfaut"/>
    <w:link w:val="Titre2"/>
    <w:uiPriority w:val="9"/>
    <w:rPr>
      <w:rFonts w:ascii="Century Gothic" w:eastAsiaTheme="majorEastAsia" w:hAnsi="Century Gothic" w:cstheme="majorBidi"/>
      <w:b/>
      <w:bCs/>
      <w:caps/>
      <w:szCs w:val="26"/>
      <w:lang w:val="fr-FR" w:eastAsia="ja-JP"/>
    </w:rPr>
  </w:style>
  <w:style w:type="paragraph" w:customStyle="1" w:styleId="CD56D8C5EF1C4F1C8EEFE5A8D669DF9F">
    <w:name w:val="CD56D8C5EF1C4F1C8EEFE5A8D669DF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gris bleu.dotx</Template>
  <TotalTime>0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2021-05-27T23:06:00Z</dcterms:created>
  <dcterms:modified xsi:type="dcterms:W3CDTF">2021-08-02T15:52:00Z</dcterms:modified>
</cp:coreProperties>
</file>